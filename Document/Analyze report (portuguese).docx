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11FB1" w14:textId="77777777" w:rsidR="00EC49FE" w:rsidRPr="009C4DED" w:rsidRDefault="009C4DED" w:rsidP="0039084B">
      <w:pPr>
        <w:pStyle w:val="Title"/>
        <w:rPr>
          <w:lang w:val="pt-BR"/>
        </w:rPr>
      </w:pPr>
      <w:r w:rsidRPr="009C4DED">
        <w:rPr>
          <w:lang w:val="pt-BR"/>
        </w:rPr>
        <w:t>Comparação de heurísticas aplicadas no algoritmo A*</w:t>
      </w:r>
    </w:p>
    <w:p w14:paraId="605FDD62" w14:textId="77777777" w:rsidR="004D3039" w:rsidRPr="0039084B" w:rsidRDefault="004D3039" w:rsidP="004D3039">
      <w:pPr>
        <w:pStyle w:val="Author"/>
        <w:rPr>
          <w:lang w:val="pt-BR"/>
        </w:rPr>
      </w:pPr>
      <w:r>
        <w:rPr>
          <w:lang w:val="pt-BR"/>
        </w:rPr>
        <w:t>Allan Diamante de Souza, 105423</w:t>
      </w:r>
    </w:p>
    <w:p w14:paraId="48199042" w14:textId="53273EF6" w:rsidR="00EC49FE" w:rsidRDefault="009C4DED" w:rsidP="0039084B">
      <w:pPr>
        <w:pStyle w:val="Author"/>
        <w:rPr>
          <w:lang w:val="pt-BR"/>
        </w:rPr>
      </w:pPr>
      <w:r>
        <w:rPr>
          <w:lang w:val="pt-BR"/>
        </w:rPr>
        <w:t xml:space="preserve">Felipe Diniz Tomás, </w:t>
      </w:r>
      <w:r w:rsidRPr="009C4DED">
        <w:rPr>
          <w:lang w:val="pt-BR"/>
        </w:rPr>
        <w:t>110752</w:t>
      </w:r>
    </w:p>
    <w:p w14:paraId="17C00E58" w14:textId="77777777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9C4DED">
        <w:rPr>
          <w:rStyle w:val="AddressChar"/>
        </w:rPr>
        <w:t xml:space="preserve">Departamento de informática </w:t>
      </w:r>
      <w:r w:rsidRPr="003C25DE">
        <w:rPr>
          <w:rStyle w:val="AddressChar"/>
        </w:rPr>
        <w:t xml:space="preserve">– Universidade </w:t>
      </w:r>
      <w:r w:rsidR="009C4DED">
        <w:rPr>
          <w:rStyle w:val="AddressChar"/>
        </w:rPr>
        <w:t>Estadual de Maringá (UEM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9C4DED">
        <w:rPr>
          <w:rStyle w:val="AddressChar"/>
        </w:rPr>
        <w:t xml:space="preserve"> Maringá – PR – Bras</w:t>
      </w:r>
      <w:r w:rsidRPr="003C25DE">
        <w:rPr>
          <w:rStyle w:val="AddressChar"/>
        </w:rPr>
        <w:t>il</w:t>
      </w:r>
    </w:p>
    <w:p w14:paraId="3DF2FBB1" w14:textId="77777777" w:rsidR="00556B9F" w:rsidRPr="009C4DED" w:rsidRDefault="009C4DED" w:rsidP="009C4DED">
      <w:pPr>
        <w:pStyle w:val="Address"/>
      </w:pPr>
      <w:r w:rsidRPr="009C4DED">
        <w:t>Modelagem e otimização Al</w:t>
      </w:r>
      <w:r w:rsidR="00086060">
        <w:t xml:space="preserve">goritmica </w:t>
      </w:r>
      <w:r w:rsidR="00086060">
        <w:rPr>
          <w:rStyle w:val="AddressChar"/>
        </w:rPr>
        <w:t>– 6903</w:t>
      </w:r>
    </w:p>
    <w:p w14:paraId="6D617AD0" w14:textId="7D0A9433" w:rsidR="004D3039" w:rsidRDefault="009C4DED" w:rsidP="006E280C">
      <w:pPr>
        <w:pStyle w:val="Email"/>
        <w:rPr>
          <w:lang w:val="pt-BR"/>
        </w:rPr>
      </w:pPr>
      <w:r w:rsidRPr="009C4DED">
        <w:rPr>
          <w:lang w:val="pt-BR"/>
        </w:rPr>
        <w:t>Ra110752@uem.br</w:t>
      </w:r>
      <w:r w:rsidR="00290562" w:rsidRPr="009C4DED">
        <w:rPr>
          <w:lang w:val="pt-BR"/>
        </w:rPr>
        <w:t xml:space="preserve">, </w:t>
      </w:r>
      <w:r w:rsidR="004D3039">
        <w:rPr>
          <w:lang w:val="pt-BR"/>
        </w:rPr>
        <w:t>Ra105423@uem.br</w:t>
      </w:r>
    </w:p>
    <w:p w14:paraId="1E11FA1B" w14:textId="77777777" w:rsidR="006E280C" w:rsidRPr="006E280C" w:rsidRDefault="006E280C" w:rsidP="006E280C">
      <w:pPr>
        <w:pStyle w:val="Email"/>
        <w:rPr>
          <w:rFonts w:ascii="Times" w:hAnsi="Times" w:cs="Times"/>
          <w:sz w:val="22"/>
          <w:szCs w:val="22"/>
          <w:lang w:val="pt-BR"/>
        </w:rPr>
        <w:sectPr w:rsidR="006E280C" w:rsidRPr="006E280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>
        <w:rPr>
          <w:rFonts w:ascii="Times" w:hAnsi="Times" w:cs="Times"/>
          <w:sz w:val="22"/>
          <w:szCs w:val="22"/>
          <w:lang w:val="pt-BR"/>
        </w:rPr>
        <w:t>12</w:t>
      </w:r>
      <w:r w:rsidRPr="006E280C">
        <w:rPr>
          <w:rFonts w:ascii="Times" w:hAnsi="Times" w:cs="Times"/>
          <w:sz w:val="22"/>
          <w:szCs w:val="22"/>
          <w:lang w:val="pt-BR"/>
        </w:rPr>
        <w:t>, Abril 2021</w:t>
      </w:r>
    </w:p>
    <w:p w14:paraId="32B490E9" w14:textId="77777777" w:rsidR="00EC49FE" w:rsidRPr="00086060" w:rsidRDefault="00EC49FE" w:rsidP="00EE70EF">
      <w:pPr>
        <w:pStyle w:val="Heading1"/>
        <w:rPr>
          <w:lang w:val="pt-BR"/>
        </w:rPr>
      </w:pPr>
      <w:r w:rsidRPr="00086060">
        <w:rPr>
          <w:lang w:val="pt-BR"/>
        </w:rPr>
        <w:lastRenderedPageBreak/>
        <w:t xml:space="preserve">1. </w:t>
      </w:r>
      <w:r w:rsidR="006E280C" w:rsidRPr="00086060">
        <w:rPr>
          <w:lang w:val="pt-BR"/>
        </w:rPr>
        <w:t>Introdução</w:t>
      </w:r>
    </w:p>
    <w:p w14:paraId="54280FD6" w14:textId="77777777" w:rsidR="00016B29" w:rsidRPr="00016B29" w:rsidRDefault="006E280C" w:rsidP="006E280C">
      <w:pPr>
        <w:rPr>
          <w:lang w:val="pt-BR"/>
        </w:rPr>
      </w:pPr>
      <w:r w:rsidRPr="00086060">
        <w:rPr>
          <w:lang w:val="pt-BR"/>
        </w:rPr>
        <w:tab/>
      </w:r>
      <w:r w:rsidRPr="006E280C">
        <w:rPr>
          <w:lang w:val="pt-BR"/>
        </w:rPr>
        <w:t xml:space="preserve">  Publ</w:t>
      </w:r>
      <w:r>
        <w:rPr>
          <w:lang w:val="pt-BR"/>
        </w:rPr>
        <w:t>icado pela primeira vez em 1968</w:t>
      </w:r>
      <w:r w:rsidRPr="006E280C">
        <w:rPr>
          <w:lang w:val="pt-BR"/>
        </w:rPr>
        <w:t xml:space="preserve"> pelo grupo de pesquisadores do Instuto de pesquisa de Stanford</w:t>
      </w:r>
      <w:r w:rsidR="007F4D53">
        <w:rPr>
          <w:rStyle w:val="FootnoteReference"/>
          <w:lang w:val="pt-BR"/>
        </w:rPr>
        <w:footnoteReference w:id="1"/>
      </w:r>
      <w:r w:rsidRPr="006E280C">
        <w:rPr>
          <w:lang w:val="pt-BR"/>
        </w:rPr>
        <w:t>, o A-estrela (A*) é um algoritmo de busca de caminho que utiliza uma combina</w:t>
      </w:r>
      <w:r>
        <w:rPr>
          <w:lang w:val="pt-BR"/>
        </w:rPr>
        <w:t>ção de aproximações heurísticas para resolver determinados tipos de problemas. A busca é realizada em</w:t>
      </w:r>
      <w:r w:rsidRPr="006E280C">
        <w:rPr>
          <w:lang w:val="pt-BR"/>
        </w:rPr>
        <w:t xml:space="preserve"> um grafo começ</w:t>
      </w:r>
      <w:r>
        <w:rPr>
          <w:lang w:val="pt-BR"/>
        </w:rPr>
        <w:t xml:space="preserve">ando de um vértice inicial, tendo como destino um vértice </w:t>
      </w:r>
      <w:r w:rsidR="00D94695">
        <w:rPr>
          <w:lang w:val="pt-BR"/>
        </w:rPr>
        <w:t>final</w:t>
      </w:r>
      <w:r>
        <w:rPr>
          <w:lang w:val="pt-BR"/>
        </w:rPr>
        <w:t xml:space="preserve">. </w:t>
      </w:r>
      <w:r w:rsidR="000F16D7">
        <w:rPr>
          <w:lang w:val="pt-BR"/>
        </w:rPr>
        <w:t>É</w:t>
      </w:r>
      <w:r w:rsidR="000F16D7" w:rsidRPr="000F16D7">
        <w:rPr>
          <w:lang w:val="pt-BR"/>
        </w:rPr>
        <w:t xml:space="preserve"> frequentemente usado em muitos campos da ciência da computação devido à sua integridade, otimização e eficiência</w:t>
      </w:r>
      <w:r w:rsidR="007F4D53">
        <w:rPr>
          <w:rStyle w:val="FootnoteReference"/>
          <w:lang w:val="pt-BR"/>
        </w:rPr>
        <w:footnoteReference w:id="2"/>
      </w:r>
      <w:r w:rsidR="000F16D7">
        <w:rPr>
          <w:lang w:val="pt-BR"/>
        </w:rPr>
        <w:t xml:space="preserve">, sendo suas principais </w:t>
      </w:r>
      <w:r w:rsidRPr="006E280C">
        <w:rPr>
          <w:lang w:val="pt-BR"/>
        </w:rPr>
        <w:t xml:space="preserve">aplicações </w:t>
      </w:r>
      <w:r>
        <w:rPr>
          <w:lang w:val="pt-BR"/>
        </w:rPr>
        <w:t>voltadas a</w:t>
      </w:r>
      <w:r w:rsidRPr="006E280C">
        <w:rPr>
          <w:lang w:val="pt-BR"/>
        </w:rPr>
        <w:t xml:space="preserve"> </w:t>
      </w:r>
      <w:r w:rsidR="000F16D7">
        <w:rPr>
          <w:lang w:val="pt-BR"/>
        </w:rPr>
        <w:t>encontrar</w:t>
      </w:r>
      <w:r>
        <w:rPr>
          <w:lang w:val="pt-BR"/>
        </w:rPr>
        <w:t xml:space="preserve"> rotas de</w:t>
      </w:r>
      <w:r w:rsidR="000F16D7">
        <w:rPr>
          <w:lang w:val="pt-BR"/>
        </w:rPr>
        <w:t xml:space="preserve"> deslocamento entre localidades</w:t>
      </w:r>
      <w:r w:rsidRPr="006E280C">
        <w:rPr>
          <w:lang w:val="pt-BR"/>
        </w:rPr>
        <w:t>,</w:t>
      </w:r>
      <w:r w:rsidR="000F16D7">
        <w:rPr>
          <w:lang w:val="pt-BR"/>
        </w:rPr>
        <w:t xml:space="preserve"> além de ser preferencialmente utilizado em problemas de quebra-cabeça</w:t>
      </w:r>
      <w:r w:rsidR="00016B29">
        <w:rPr>
          <w:lang w:val="pt-BR"/>
        </w:rPr>
        <w:t>,</w:t>
      </w:r>
      <w:r w:rsidR="000F16D7">
        <w:rPr>
          <w:lang w:val="pt-BR"/>
        </w:rPr>
        <w:t xml:space="preserve"> como é o caso do N-Puzzle.</w:t>
      </w:r>
    </w:p>
    <w:p w14:paraId="1FF472BD" w14:textId="77777777" w:rsidR="00016B29" w:rsidRDefault="006E280C" w:rsidP="006E280C">
      <w:pPr>
        <w:rPr>
          <w:lang w:val="pt-BR"/>
        </w:rPr>
      </w:pPr>
      <w:r w:rsidRPr="00016B29">
        <w:rPr>
          <w:lang w:val="pt-BR"/>
        </w:rPr>
        <w:tab/>
      </w:r>
      <w:r w:rsidR="00397218">
        <w:rPr>
          <w:lang w:val="pt-BR"/>
        </w:rPr>
        <w:t>Por ser um algoritmo heurístico, u</w:t>
      </w:r>
      <w:r w:rsidRPr="006E280C">
        <w:rPr>
          <w:lang w:val="pt-BR"/>
        </w:rPr>
        <w:t>m dos principais modificadores no desempenho do algor</w:t>
      </w:r>
      <w:r w:rsidR="00016B29">
        <w:rPr>
          <w:lang w:val="pt-BR"/>
        </w:rPr>
        <w:t>itmo A* é a heurística aplicada</w:t>
      </w:r>
      <w:r w:rsidRPr="006E280C">
        <w:rPr>
          <w:lang w:val="pt-BR"/>
        </w:rPr>
        <w:t xml:space="preserve">, onde </w:t>
      </w:r>
      <w:r w:rsidR="00016B29">
        <w:rPr>
          <w:lang w:val="pt-BR"/>
        </w:rPr>
        <w:t xml:space="preserve">sua </w:t>
      </w:r>
      <w:r w:rsidR="00397218">
        <w:rPr>
          <w:lang w:val="pt-BR"/>
        </w:rPr>
        <w:t>variação faz com que a execução</w:t>
      </w:r>
      <w:r w:rsidR="00016B29">
        <w:rPr>
          <w:lang w:val="pt-BR"/>
        </w:rPr>
        <w:t xml:space="preserve"> siga</w:t>
      </w:r>
      <w:r w:rsidRPr="006E280C">
        <w:rPr>
          <w:lang w:val="pt-BR"/>
        </w:rPr>
        <w:t xml:space="preserve"> diferentes caminhos</w:t>
      </w:r>
      <w:r w:rsidR="00016B29">
        <w:rPr>
          <w:lang w:val="pt-BR"/>
        </w:rPr>
        <w:t>.</w:t>
      </w:r>
      <w:r w:rsidR="00D57409">
        <w:rPr>
          <w:lang w:val="pt-BR"/>
        </w:rPr>
        <w:t xml:space="preserve"> No entanto é notado </w:t>
      </w:r>
      <w:r w:rsidR="00016B29">
        <w:rPr>
          <w:lang w:val="pt-BR"/>
        </w:rPr>
        <w:t xml:space="preserve">que o algoritmo pode gerar </w:t>
      </w:r>
      <w:r w:rsidR="00D57409">
        <w:rPr>
          <w:lang w:val="pt-BR"/>
        </w:rPr>
        <w:t>um grande número de nós e que sua arvóre de busca pode crescer exageradamente, resultando em um grande uso de memória em dete</w:t>
      </w:r>
      <w:r w:rsidR="00F504F1">
        <w:rPr>
          <w:lang w:val="pt-BR"/>
        </w:rPr>
        <w:t>rminadas situações</w:t>
      </w:r>
      <w:r w:rsidR="009710F9">
        <w:rPr>
          <w:lang w:val="pt-BR"/>
        </w:rPr>
        <w:t>, mas como destacado por Zeng and Church (2009)</w:t>
      </w:r>
      <w:r w:rsidR="00D57409">
        <w:rPr>
          <w:lang w:val="pt-BR"/>
        </w:rPr>
        <w:t xml:space="preserve"> continua sendo o melhor solução em muitos casos. </w:t>
      </w:r>
    </w:p>
    <w:p w14:paraId="667E3AB6" w14:textId="6CF6B17A" w:rsidR="009D722D" w:rsidRPr="006E280C" w:rsidRDefault="00046D25" w:rsidP="006E280C">
      <w:pPr>
        <w:rPr>
          <w:lang w:val="pt-BR"/>
        </w:rPr>
      </w:pPr>
      <w:r>
        <w:rPr>
          <w:lang w:val="pt-BR"/>
        </w:rPr>
        <w:tab/>
        <w:t xml:space="preserve">Sendo assim, o objetivo deste </w:t>
      </w:r>
      <w:r w:rsidR="00F504F1">
        <w:rPr>
          <w:lang w:val="pt-BR"/>
        </w:rPr>
        <w:t xml:space="preserve"> </w:t>
      </w:r>
      <w:r>
        <w:rPr>
          <w:lang w:val="pt-BR"/>
        </w:rPr>
        <w:t xml:space="preserve">trabalho </w:t>
      </w:r>
      <w:r w:rsidR="006E280C" w:rsidRPr="006E280C">
        <w:rPr>
          <w:lang w:val="pt-BR"/>
        </w:rPr>
        <w:t>é analisar o comportamento do algoritmo A* utilizando</w:t>
      </w:r>
      <w:r>
        <w:rPr>
          <w:lang w:val="pt-BR"/>
        </w:rPr>
        <w:t xml:space="preserve"> 5 heurísticas diferentes,</w:t>
      </w:r>
      <w:r w:rsidR="00F504F1">
        <w:rPr>
          <w:lang w:val="pt-BR"/>
        </w:rPr>
        <w:t xml:space="preserve"> para resolver o problema d</w:t>
      </w:r>
      <w:r w:rsidR="00F504F1" w:rsidRPr="006E280C">
        <w:rPr>
          <w:lang w:val="pt-BR"/>
        </w:rPr>
        <w:t>o quebra-cabeça 15-puzzle</w:t>
      </w:r>
      <w:r w:rsidR="00F504F1">
        <w:rPr>
          <w:lang w:val="pt-BR"/>
        </w:rPr>
        <w:t>,</w:t>
      </w:r>
      <w:r>
        <w:rPr>
          <w:lang w:val="pt-BR"/>
        </w:rPr>
        <w:t xml:space="preserve"> observando o tempo de execução e uso de memória entre elas. </w:t>
      </w:r>
      <w:r w:rsidR="00F504F1">
        <w:rPr>
          <w:lang w:val="pt-BR"/>
        </w:rPr>
        <w:t xml:space="preserve">As </w:t>
      </w:r>
      <w:r w:rsidR="006E280C" w:rsidRPr="006E280C">
        <w:rPr>
          <w:lang w:val="pt-BR"/>
        </w:rPr>
        <w:t>heuríst</w:t>
      </w:r>
      <w:r>
        <w:rPr>
          <w:lang w:val="pt-BR"/>
        </w:rPr>
        <w:t>icas</w:t>
      </w:r>
      <w:r w:rsidR="00F504F1">
        <w:rPr>
          <w:lang w:val="pt-BR"/>
        </w:rPr>
        <w:t xml:space="preserve"> aplicadas são</w:t>
      </w:r>
      <w:r>
        <w:rPr>
          <w:lang w:val="pt-BR"/>
        </w:rPr>
        <w:t>:</w:t>
      </w:r>
      <w:r w:rsidR="00F504F1">
        <w:rPr>
          <w:lang w:val="pt-BR"/>
        </w:rPr>
        <w:t xml:space="preserve"> o</w:t>
      </w:r>
      <w:r>
        <w:rPr>
          <w:lang w:val="pt-BR"/>
        </w:rPr>
        <w:t xml:space="preserve"> número de peças foras de</w:t>
      </w:r>
      <w:r w:rsidR="006E280C" w:rsidRPr="006E280C">
        <w:rPr>
          <w:lang w:val="pt-BR"/>
        </w:rPr>
        <w:t xml:space="preserve"> lugar</w:t>
      </w:r>
      <w:r>
        <w:rPr>
          <w:lang w:val="pt-BR"/>
        </w:rPr>
        <w:t xml:space="preserve"> (de acordo com o tabuleiro destino)</w:t>
      </w:r>
      <w:r w:rsidR="006E280C" w:rsidRPr="006E280C">
        <w:rPr>
          <w:lang w:val="pt-BR"/>
        </w:rPr>
        <w:t xml:space="preserve">, </w:t>
      </w:r>
      <w:r w:rsidR="00F504F1">
        <w:rPr>
          <w:lang w:val="pt-BR"/>
        </w:rPr>
        <w:t xml:space="preserve">o </w:t>
      </w:r>
      <w:r w:rsidR="006E280C" w:rsidRPr="006E280C">
        <w:rPr>
          <w:lang w:val="pt-BR"/>
        </w:rPr>
        <w:t>número de peças fora de ordem na sequência numérica das 15 peças</w:t>
      </w:r>
      <w:r>
        <w:rPr>
          <w:lang w:val="pt-BR"/>
        </w:rPr>
        <w:t xml:space="preserve"> </w:t>
      </w:r>
      <w:r w:rsidR="006E280C" w:rsidRPr="006E280C">
        <w:rPr>
          <w:lang w:val="pt-BR"/>
        </w:rPr>
        <w:t>(seguindo a ordem das posições no tabuleiro</w:t>
      </w:r>
      <w:r>
        <w:rPr>
          <w:lang w:val="pt-BR"/>
        </w:rPr>
        <w:t xml:space="preserve"> destino</w:t>
      </w:r>
      <w:r w:rsidR="006E280C" w:rsidRPr="006E280C">
        <w:rPr>
          <w:lang w:val="pt-BR"/>
        </w:rPr>
        <w:t xml:space="preserve">), </w:t>
      </w:r>
      <w:r w:rsidR="00F504F1">
        <w:rPr>
          <w:lang w:val="pt-BR"/>
        </w:rPr>
        <w:t xml:space="preserve">o </w:t>
      </w:r>
      <w:r w:rsidR="006E280C" w:rsidRPr="006E280C">
        <w:rPr>
          <w:lang w:val="pt-BR"/>
        </w:rPr>
        <w:t xml:space="preserve">somatório da Distância Manhattan para cada peça fora do lugar, </w:t>
      </w:r>
      <w:r w:rsidR="00F504F1">
        <w:rPr>
          <w:lang w:val="pt-BR"/>
        </w:rPr>
        <w:t xml:space="preserve">a </w:t>
      </w:r>
      <w:r w:rsidR="006E280C" w:rsidRPr="006E280C">
        <w:rPr>
          <w:lang w:val="pt-BR"/>
        </w:rPr>
        <w:t>combinação linear entre heurísticas e</w:t>
      </w:r>
      <w:r w:rsidR="00F504F1">
        <w:rPr>
          <w:lang w:val="pt-BR"/>
        </w:rPr>
        <w:t xml:space="preserve"> o</w:t>
      </w:r>
      <w:r w:rsidR="006E280C" w:rsidRPr="006E280C">
        <w:rPr>
          <w:lang w:val="pt-BR"/>
        </w:rPr>
        <w:t xml:space="preserve"> máximo valor entre heurísticas.</w:t>
      </w:r>
    </w:p>
    <w:p w14:paraId="30AF1574" w14:textId="77777777" w:rsidR="00EC49FE" w:rsidRPr="006E30E3" w:rsidRDefault="00046D25" w:rsidP="00603861">
      <w:pPr>
        <w:pStyle w:val="Heading1"/>
        <w:rPr>
          <w:lang w:val="pt-BR"/>
        </w:rPr>
      </w:pPr>
      <w:r w:rsidRPr="006E30E3">
        <w:rPr>
          <w:lang w:val="pt-BR"/>
        </w:rPr>
        <w:t>2. O problema</w:t>
      </w:r>
    </w:p>
    <w:p w14:paraId="47D6C334" w14:textId="77777777" w:rsidR="003376E5" w:rsidRDefault="00046D25" w:rsidP="007F4D53">
      <w:pPr>
        <w:rPr>
          <w:lang w:val="pt-BR"/>
        </w:rPr>
      </w:pPr>
      <w:r w:rsidRPr="006E30E3">
        <w:rPr>
          <w:lang w:val="pt-BR"/>
        </w:rPr>
        <w:tab/>
      </w:r>
      <w:r>
        <w:rPr>
          <w:lang w:val="pt-BR"/>
        </w:rPr>
        <w:t xml:space="preserve">O </w:t>
      </w:r>
      <w:r w:rsidRPr="00046D25">
        <w:rPr>
          <w:lang w:val="pt-BR"/>
        </w:rPr>
        <w:t xml:space="preserve">jogo </w:t>
      </w:r>
      <w:r>
        <w:rPr>
          <w:lang w:val="pt-BR"/>
        </w:rPr>
        <w:t xml:space="preserve">15-Puzzle, também conhecido como </w:t>
      </w:r>
      <w:r w:rsidRPr="000409D9">
        <w:rPr>
          <w:lang w:val="pt-BR"/>
        </w:rPr>
        <w:t>jogo das 15 peças</w:t>
      </w:r>
      <w:r>
        <w:rPr>
          <w:lang w:val="pt-BR"/>
        </w:rPr>
        <w:t>,</w:t>
      </w:r>
      <w:r w:rsidRPr="00046D25">
        <w:rPr>
          <w:lang w:val="pt-BR"/>
        </w:rPr>
        <w:t xml:space="preserve"> </w:t>
      </w:r>
      <w:r>
        <w:rPr>
          <w:lang w:val="pt-BR"/>
        </w:rPr>
        <w:t>t</w:t>
      </w:r>
      <w:r w:rsidRPr="00046D25">
        <w:rPr>
          <w:lang w:val="pt-BR"/>
        </w:rPr>
        <w:t>rata-se de um quebra-cabeças d</w:t>
      </w:r>
      <w:r>
        <w:rPr>
          <w:lang w:val="pt-BR"/>
        </w:rPr>
        <w:t>e quinze peças, composto por um</w:t>
      </w:r>
      <w:r w:rsidR="003376E5">
        <w:rPr>
          <w:lang w:val="pt-BR"/>
        </w:rPr>
        <w:t xml:space="preserve"> tabuleiro com</w:t>
      </w:r>
      <w:r w:rsidRPr="00046D25">
        <w:rPr>
          <w:lang w:val="pt-BR"/>
        </w:rPr>
        <w:t xml:space="preserve"> </w:t>
      </w:r>
      <w:r w:rsidR="003376E5">
        <w:rPr>
          <w:lang w:val="pt-BR"/>
        </w:rPr>
        <w:t xml:space="preserve">15 números, </w:t>
      </w:r>
      <w:r w:rsidRPr="00046D25">
        <w:rPr>
          <w:lang w:val="pt-BR"/>
        </w:rPr>
        <w:t xml:space="preserve">que </w:t>
      </w:r>
      <w:r w:rsidRPr="00046D25">
        <w:rPr>
          <w:lang w:val="pt-BR"/>
        </w:rPr>
        <w:lastRenderedPageBreak/>
        <w:t>trocam de lugar</w:t>
      </w:r>
      <w:r w:rsidR="007F4D53">
        <w:rPr>
          <w:lang w:val="pt-BR"/>
        </w:rPr>
        <w:t xml:space="preserve"> através de</w:t>
      </w:r>
      <w:r w:rsidR="003376E5">
        <w:rPr>
          <w:lang w:val="pt-BR"/>
        </w:rPr>
        <w:t xml:space="preserve"> um espaço vazio</w:t>
      </w:r>
      <w:r w:rsidRPr="00046D25">
        <w:rPr>
          <w:lang w:val="pt-BR"/>
        </w:rPr>
        <w:t>. O objetivo é arranjar as peças em ordem, da esquerda para a direita, de cima a baixo</w:t>
      </w:r>
      <w:r w:rsidR="007F4D53">
        <w:rPr>
          <w:rStyle w:val="FootnoteReference"/>
          <w:lang w:val="pt-BR"/>
        </w:rPr>
        <w:footnoteReference w:id="3"/>
      </w:r>
      <w:r w:rsidRPr="00046D25">
        <w:rPr>
          <w:lang w:val="pt-BR"/>
        </w:rPr>
        <w:t>.</w:t>
      </w:r>
      <w:r w:rsidR="003376E5">
        <w:rPr>
          <w:lang w:val="pt-BR"/>
        </w:rPr>
        <w:t xml:space="preserve"> É um problema popular para modelagem de heurísticas e utilização das mesmas.</w:t>
      </w:r>
    </w:p>
    <w:p w14:paraId="150B8759" w14:textId="64A1497D" w:rsidR="003376E5" w:rsidRDefault="003376E5" w:rsidP="00B1198F">
      <w:pPr>
        <w:rPr>
          <w:lang w:val="pt-BR"/>
        </w:rPr>
      </w:pPr>
      <w:r>
        <w:rPr>
          <w:lang w:val="pt-BR"/>
        </w:rPr>
        <w:tab/>
        <w:t>O problema consiste em dado uma configuração</w:t>
      </w:r>
      <w:r w:rsidRPr="003376E5">
        <w:rPr>
          <w:lang w:val="pt-BR"/>
        </w:rPr>
        <w:t xml:space="preserve"> </w:t>
      </w:r>
      <w:r>
        <w:rPr>
          <w:lang w:val="pt-BR"/>
        </w:rPr>
        <w:t>inical qualquer do tabuleiro, é necessário descobrir a quantidade mínima de movimentos</w:t>
      </w:r>
      <w:r w:rsidR="00F504F1">
        <w:rPr>
          <w:lang w:val="pt-BR"/>
        </w:rPr>
        <w:t xml:space="preserve"> sequ</w:t>
      </w:r>
      <w:r w:rsidR="008E6FB7">
        <w:rPr>
          <w:lang w:val="pt-BR"/>
        </w:rPr>
        <w:t>ênciais</w:t>
      </w:r>
      <w:r>
        <w:rPr>
          <w:lang w:val="pt-BR"/>
        </w:rPr>
        <w:t xml:space="preserve"> para chegar à configuração final do tabu</w:t>
      </w:r>
      <w:r w:rsidR="00F504F1">
        <w:rPr>
          <w:lang w:val="pt-BR"/>
        </w:rPr>
        <w:t>leiro final</w:t>
      </w:r>
      <w:r>
        <w:rPr>
          <w:lang w:val="pt-BR"/>
        </w:rPr>
        <w:t>. A seguir é possível observar um exemplo</w:t>
      </w:r>
      <w:r w:rsidR="00B1198F">
        <w:rPr>
          <w:lang w:val="pt-BR"/>
        </w:rPr>
        <w:t xml:space="preserve"> de uma configuração inicial para o tabuleiro</w:t>
      </w:r>
      <w:r w:rsidR="00575B90">
        <w:rPr>
          <w:lang w:val="pt-BR"/>
        </w:rPr>
        <w:t xml:space="preserve"> 1</w:t>
      </w:r>
      <w:r w:rsidR="00B1198F">
        <w:rPr>
          <w:lang w:val="pt-BR"/>
        </w:rPr>
        <w:t>, e o tabuleiro</w:t>
      </w:r>
      <w:r w:rsidR="00575B90">
        <w:rPr>
          <w:lang w:val="pt-BR"/>
        </w:rPr>
        <w:t xml:space="preserve"> 2</w:t>
      </w:r>
      <w:r w:rsidR="00F504F1">
        <w:rPr>
          <w:lang w:val="pt-BR"/>
        </w:rPr>
        <w:t xml:space="preserve"> final</w:t>
      </w:r>
      <w:r w:rsidR="00B1198F">
        <w:rPr>
          <w:lang w:val="pt-BR"/>
        </w:rPr>
        <w:t>.</w:t>
      </w:r>
    </w:p>
    <w:p w14:paraId="7654128F" w14:textId="77777777" w:rsidR="00B1198F" w:rsidRDefault="00B1198F" w:rsidP="00B1198F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</w:tblGrid>
      <w:tr w:rsidR="00B1198F" w:rsidRPr="00B41946" w14:paraId="60372530" w14:textId="77777777" w:rsidTr="00B41946">
        <w:trPr>
          <w:trHeight w:val="387"/>
          <w:jc w:val="center"/>
        </w:trPr>
        <w:tc>
          <w:tcPr>
            <w:tcW w:w="460" w:type="dxa"/>
            <w:shd w:val="clear" w:color="auto" w:fill="auto"/>
          </w:tcPr>
          <w:p w14:paraId="1258DEC1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5</w:t>
            </w:r>
          </w:p>
        </w:tc>
        <w:tc>
          <w:tcPr>
            <w:tcW w:w="460" w:type="dxa"/>
            <w:shd w:val="clear" w:color="auto" w:fill="auto"/>
          </w:tcPr>
          <w:p w14:paraId="76664DAE" w14:textId="77777777" w:rsidR="00B1198F" w:rsidRPr="00B41946" w:rsidRDefault="00B1198F" w:rsidP="00B41946">
            <w:pPr>
              <w:jc w:val="center"/>
              <w:rPr>
                <w:szCs w:val="16"/>
                <w:lang w:val="pt-BR"/>
              </w:rPr>
            </w:pPr>
          </w:p>
        </w:tc>
        <w:tc>
          <w:tcPr>
            <w:tcW w:w="460" w:type="dxa"/>
            <w:shd w:val="clear" w:color="auto" w:fill="auto"/>
          </w:tcPr>
          <w:p w14:paraId="4DBEF58F" w14:textId="77777777" w:rsidR="00B1198F" w:rsidRPr="00B41946" w:rsidRDefault="00B1198F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9</w:t>
            </w:r>
          </w:p>
        </w:tc>
        <w:tc>
          <w:tcPr>
            <w:tcW w:w="461" w:type="dxa"/>
            <w:shd w:val="clear" w:color="auto" w:fill="auto"/>
          </w:tcPr>
          <w:p w14:paraId="31DF57C6" w14:textId="77777777" w:rsidR="00B1198F" w:rsidRPr="00B41946" w:rsidRDefault="00B1198F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13</w:t>
            </w:r>
          </w:p>
        </w:tc>
      </w:tr>
      <w:tr w:rsidR="00B1198F" w:rsidRPr="00B41946" w14:paraId="66ED62DD" w14:textId="77777777" w:rsidTr="00B41946">
        <w:trPr>
          <w:trHeight w:val="404"/>
          <w:jc w:val="center"/>
        </w:trPr>
        <w:tc>
          <w:tcPr>
            <w:tcW w:w="460" w:type="dxa"/>
            <w:shd w:val="clear" w:color="auto" w:fill="auto"/>
          </w:tcPr>
          <w:p w14:paraId="3E9A8F9C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</w:t>
            </w:r>
          </w:p>
        </w:tc>
        <w:tc>
          <w:tcPr>
            <w:tcW w:w="460" w:type="dxa"/>
            <w:shd w:val="clear" w:color="auto" w:fill="auto"/>
          </w:tcPr>
          <w:p w14:paraId="4A842019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2</w:t>
            </w:r>
          </w:p>
        </w:tc>
        <w:tc>
          <w:tcPr>
            <w:tcW w:w="460" w:type="dxa"/>
            <w:shd w:val="clear" w:color="auto" w:fill="auto"/>
          </w:tcPr>
          <w:p w14:paraId="49D04369" w14:textId="77777777" w:rsidR="00B1198F" w:rsidRPr="00B41946" w:rsidRDefault="00B1198F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10</w:t>
            </w:r>
          </w:p>
        </w:tc>
        <w:tc>
          <w:tcPr>
            <w:tcW w:w="461" w:type="dxa"/>
            <w:shd w:val="clear" w:color="auto" w:fill="auto"/>
          </w:tcPr>
          <w:p w14:paraId="55B6F54D" w14:textId="77777777" w:rsidR="00B1198F" w:rsidRPr="00B41946" w:rsidRDefault="00B1198F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14</w:t>
            </w:r>
          </w:p>
        </w:tc>
      </w:tr>
      <w:tr w:rsidR="00B1198F" w:rsidRPr="00B41946" w14:paraId="782DFDBD" w14:textId="77777777" w:rsidTr="00B41946">
        <w:trPr>
          <w:trHeight w:val="387"/>
          <w:jc w:val="center"/>
        </w:trPr>
        <w:tc>
          <w:tcPr>
            <w:tcW w:w="460" w:type="dxa"/>
            <w:shd w:val="clear" w:color="auto" w:fill="auto"/>
          </w:tcPr>
          <w:p w14:paraId="3BF69499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3</w:t>
            </w:r>
          </w:p>
        </w:tc>
        <w:tc>
          <w:tcPr>
            <w:tcW w:w="460" w:type="dxa"/>
            <w:shd w:val="clear" w:color="auto" w:fill="auto"/>
          </w:tcPr>
          <w:p w14:paraId="7DAF8307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6</w:t>
            </w:r>
          </w:p>
        </w:tc>
        <w:tc>
          <w:tcPr>
            <w:tcW w:w="460" w:type="dxa"/>
            <w:shd w:val="clear" w:color="auto" w:fill="auto"/>
          </w:tcPr>
          <w:p w14:paraId="51428E64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7</w:t>
            </w:r>
          </w:p>
        </w:tc>
        <w:tc>
          <w:tcPr>
            <w:tcW w:w="461" w:type="dxa"/>
            <w:shd w:val="clear" w:color="auto" w:fill="auto"/>
          </w:tcPr>
          <w:p w14:paraId="015D6D12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11</w:t>
            </w:r>
          </w:p>
        </w:tc>
      </w:tr>
      <w:tr w:rsidR="00B1198F" w:rsidRPr="00B41946" w14:paraId="705A19B9" w14:textId="77777777" w:rsidTr="00B41946">
        <w:trPr>
          <w:trHeight w:val="421"/>
          <w:jc w:val="center"/>
        </w:trPr>
        <w:tc>
          <w:tcPr>
            <w:tcW w:w="460" w:type="dxa"/>
            <w:shd w:val="clear" w:color="auto" w:fill="auto"/>
          </w:tcPr>
          <w:p w14:paraId="176C3054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4</w:t>
            </w:r>
          </w:p>
        </w:tc>
        <w:tc>
          <w:tcPr>
            <w:tcW w:w="460" w:type="dxa"/>
            <w:shd w:val="clear" w:color="auto" w:fill="auto"/>
          </w:tcPr>
          <w:p w14:paraId="2C86BE7D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8</w:t>
            </w:r>
          </w:p>
        </w:tc>
        <w:tc>
          <w:tcPr>
            <w:tcW w:w="460" w:type="dxa"/>
            <w:shd w:val="clear" w:color="auto" w:fill="auto"/>
          </w:tcPr>
          <w:p w14:paraId="48468F2F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12</w:t>
            </w:r>
          </w:p>
        </w:tc>
        <w:tc>
          <w:tcPr>
            <w:tcW w:w="461" w:type="dxa"/>
            <w:shd w:val="clear" w:color="auto" w:fill="auto"/>
          </w:tcPr>
          <w:p w14:paraId="55EFECBE" w14:textId="77777777" w:rsidR="00B1198F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15</w:t>
            </w:r>
          </w:p>
        </w:tc>
      </w:tr>
    </w:tbl>
    <w:p w14:paraId="4B99D334" w14:textId="77777777" w:rsidR="00B1198F" w:rsidRDefault="00575B90" w:rsidP="00B1198F">
      <w:pPr>
        <w:pStyle w:val="Caption"/>
      </w:pPr>
      <w:proofErr w:type="spellStart"/>
      <w:r>
        <w:t>Tabuleiro</w:t>
      </w:r>
      <w:proofErr w:type="spellEnd"/>
      <w:r w:rsidR="00B1198F">
        <w:t xml:space="preserve"> </w:t>
      </w:r>
      <w:r w:rsidR="00B1198F">
        <w:fldChar w:fldCharType="begin"/>
      </w:r>
      <w:r w:rsidR="00B1198F">
        <w:instrText xml:space="preserve"> SEQ Figure \* ARABIC </w:instrText>
      </w:r>
      <w:r w:rsidR="00B1198F">
        <w:fldChar w:fldCharType="separate"/>
      </w:r>
      <w:r w:rsidR="00B52423">
        <w:rPr>
          <w:noProof/>
        </w:rPr>
        <w:t>1</w:t>
      </w:r>
      <w:r w:rsidR="00B1198F">
        <w:fldChar w:fldCharType="end"/>
      </w:r>
      <w:r w:rsidR="00B1198F">
        <w:t xml:space="preserve">. </w:t>
      </w:r>
      <w:proofErr w:type="spellStart"/>
      <w:r>
        <w:t>Tabuleiro</w:t>
      </w:r>
      <w:proofErr w:type="spellEnd"/>
      <w:r>
        <w:t xml:space="preserve"> </w:t>
      </w:r>
      <w:proofErr w:type="spellStart"/>
      <w:r w:rsidR="007F4D53">
        <w:t>embaralhado</w:t>
      </w:r>
      <w:proofErr w:type="spellEnd"/>
    </w:p>
    <w:p w14:paraId="67485B9D" w14:textId="77777777" w:rsidR="00575B90" w:rsidRPr="00575B90" w:rsidRDefault="00575B90" w:rsidP="00575B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1"/>
      </w:tblGrid>
      <w:tr w:rsidR="00575B90" w:rsidRPr="00B41946" w14:paraId="7BB0CD4A" w14:textId="77777777" w:rsidTr="00B41946">
        <w:trPr>
          <w:trHeight w:val="387"/>
          <w:jc w:val="center"/>
        </w:trPr>
        <w:tc>
          <w:tcPr>
            <w:tcW w:w="460" w:type="dxa"/>
            <w:shd w:val="clear" w:color="auto" w:fill="auto"/>
          </w:tcPr>
          <w:p w14:paraId="5DEF7B30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</w:t>
            </w:r>
          </w:p>
        </w:tc>
        <w:tc>
          <w:tcPr>
            <w:tcW w:w="460" w:type="dxa"/>
            <w:shd w:val="clear" w:color="auto" w:fill="auto"/>
          </w:tcPr>
          <w:p w14:paraId="4755C285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5</w:t>
            </w:r>
          </w:p>
        </w:tc>
        <w:tc>
          <w:tcPr>
            <w:tcW w:w="460" w:type="dxa"/>
            <w:shd w:val="clear" w:color="auto" w:fill="auto"/>
          </w:tcPr>
          <w:p w14:paraId="4014393D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9</w:t>
            </w:r>
          </w:p>
        </w:tc>
        <w:tc>
          <w:tcPr>
            <w:tcW w:w="461" w:type="dxa"/>
            <w:shd w:val="clear" w:color="auto" w:fill="auto"/>
          </w:tcPr>
          <w:p w14:paraId="62E4B997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13</w:t>
            </w:r>
          </w:p>
        </w:tc>
      </w:tr>
      <w:tr w:rsidR="00575B90" w:rsidRPr="00B41946" w14:paraId="7706E10A" w14:textId="77777777" w:rsidTr="00B41946">
        <w:trPr>
          <w:trHeight w:val="404"/>
          <w:jc w:val="center"/>
        </w:trPr>
        <w:tc>
          <w:tcPr>
            <w:tcW w:w="460" w:type="dxa"/>
            <w:shd w:val="clear" w:color="auto" w:fill="auto"/>
          </w:tcPr>
          <w:p w14:paraId="48C07E41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2</w:t>
            </w:r>
          </w:p>
        </w:tc>
        <w:tc>
          <w:tcPr>
            <w:tcW w:w="460" w:type="dxa"/>
            <w:shd w:val="clear" w:color="auto" w:fill="auto"/>
          </w:tcPr>
          <w:p w14:paraId="1BB84C85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6</w:t>
            </w:r>
          </w:p>
        </w:tc>
        <w:tc>
          <w:tcPr>
            <w:tcW w:w="460" w:type="dxa"/>
            <w:shd w:val="clear" w:color="auto" w:fill="auto"/>
          </w:tcPr>
          <w:p w14:paraId="085C5A0B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10</w:t>
            </w:r>
          </w:p>
        </w:tc>
        <w:tc>
          <w:tcPr>
            <w:tcW w:w="461" w:type="dxa"/>
            <w:shd w:val="clear" w:color="auto" w:fill="auto"/>
          </w:tcPr>
          <w:p w14:paraId="59F715A9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14</w:t>
            </w:r>
          </w:p>
        </w:tc>
      </w:tr>
      <w:tr w:rsidR="00575B90" w:rsidRPr="00B41946" w14:paraId="7674DC45" w14:textId="77777777" w:rsidTr="00B41946">
        <w:trPr>
          <w:trHeight w:val="387"/>
          <w:jc w:val="center"/>
        </w:trPr>
        <w:tc>
          <w:tcPr>
            <w:tcW w:w="460" w:type="dxa"/>
            <w:shd w:val="clear" w:color="auto" w:fill="auto"/>
          </w:tcPr>
          <w:p w14:paraId="5DF42502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3</w:t>
            </w:r>
          </w:p>
        </w:tc>
        <w:tc>
          <w:tcPr>
            <w:tcW w:w="460" w:type="dxa"/>
            <w:shd w:val="clear" w:color="auto" w:fill="auto"/>
          </w:tcPr>
          <w:p w14:paraId="7A3C989D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7</w:t>
            </w:r>
          </w:p>
        </w:tc>
        <w:tc>
          <w:tcPr>
            <w:tcW w:w="460" w:type="dxa"/>
            <w:shd w:val="clear" w:color="auto" w:fill="auto"/>
          </w:tcPr>
          <w:p w14:paraId="01B7A58B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11</w:t>
            </w:r>
          </w:p>
        </w:tc>
        <w:tc>
          <w:tcPr>
            <w:tcW w:w="461" w:type="dxa"/>
            <w:shd w:val="clear" w:color="auto" w:fill="auto"/>
          </w:tcPr>
          <w:p w14:paraId="7D566530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15</w:t>
            </w:r>
          </w:p>
        </w:tc>
      </w:tr>
      <w:tr w:rsidR="00575B90" w:rsidRPr="00B41946" w14:paraId="6E9BD787" w14:textId="77777777" w:rsidTr="00B41946">
        <w:trPr>
          <w:trHeight w:val="421"/>
          <w:jc w:val="center"/>
        </w:trPr>
        <w:tc>
          <w:tcPr>
            <w:tcW w:w="460" w:type="dxa"/>
            <w:shd w:val="clear" w:color="auto" w:fill="auto"/>
          </w:tcPr>
          <w:p w14:paraId="7C334151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4</w:t>
            </w:r>
          </w:p>
        </w:tc>
        <w:tc>
          <w:tcPr>
            <w:tcW w:w="460" w:type="dxa"/>
            <w:shd w:val="clear" w:color="auto" w:fill="auto"/>
          </w:tcPr>
          <w:p w14:paraId="555DC32D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8</w:t>
            </w:r>
          </w:p>
        </w:tc>
        <w:tc>
          <w:tcPr>
            <w:tcW w:w="460" w:type="dxa"/>
            <w:shd w:val="clear" w:color="auto" w:fill="auto"/>
          </w:tcPr>
          <w:p w14:paraId="09156DD7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  <w:r w:rsidRPr="00B41946">
              <w:rPr>
                <w:szCs w:val="16"/>
                <w:lang w:val="pt-BR"/>
              </w:rPr>
              <w:t>12</w:t>
            </w:r>
          </w:p>
        </w:tc>
        <w:tc>
          <w:tcPr>
            <w:tcW w:w="461" w:type="dxa"/>
            <w:shd w:val="clear" w:color="auto" w:fill="auto"/>
          </w:tcPr>
          <w:p w14:paraId="16239871" w14:textId="77777777" w:rsidR="00575B90" w:rsidRPr="00B41946" w:rsidRDefault="00575B90" w:rsidP="00B41946">
            <w:pPr>
              <w:jc w:val="center"/>
              <w:rPr>
                <w:szCs w:val="16"/>
                <w:lang w:val="pt-BR"/>
              </w:rPr>
            </w:pPr>
          </w:p>
        </w:tc>
      </w:tr>
    </w:tbl>
    <w:p w14:paraId="6BA843E3" w14:textId="77777777" w:rsidR="00575B90" w:rsidRDefault="00575B90" w:rsidP="00575B90">
      <w:pPr>
        <w:pStyle w:val="Caption"/>
      </w:pPr>
      <w:proofErr w:type="spellStart"/>
      <w:r>
        <w:t>Tabuleiro</w:t>
      </w:r>
      <w:proofErr w:type="spellEnd"/>
      <w:r>
        <w:t xml:space="preserve"> 2. </w:t>
      </w:r>
      <w:proofErr w:type="spellStart"/>
      <w:r>
        <w:t>Tabuleiro</w:t>
      </w:r>
      <w:proofErr w:type="spellEnd"/>
      <w:r>
        <w:t xml:space="preserve"> </w:t>
      </w:r>
      <w:r w:rsidR="007F4D53">
        <w:t>final</w:t>
      </w:r>
    </w:p>
    <w:p w14:paraId="31414065" w14:textId="77777777" w:rsidR="00B1198F" w:rsidRPr="00B1198F" w:rsidRDefault="00B1198F" w:rsidP="00B1198F">
      <w:pPr>
        <w:jc w:val="center"/>
      </w:pPr>
    </w:p>
    <w:p w14:paraId="2F502FF2" w14:textId="77777777" w:rsidR="00EC49FE" w:rsidRDefault="00603861" w:rsidP="00603861">
      <w:pPr>
        <w:pStyle w:val="Heading1"/>
      </w:pPr>
      <w:r>
        <w:t>3</w:t>
      </w:r>
      <w:r w:rsidR="00EC49FE">
        <w:t xml:space="preserve">. </w:t>
      </w:r>
      <w:proofErr w:type="spellStart"/>
      <w:r w:rsidR="007F4D53">
        <w:t>Algoritmo</w:t>
      </w:r>
      <w:proofErr w:type="spellEnd"/>
      <w:r w:rsidR="007F4D53">
        <w:t xml:space="preserve"> A*</w:t>
      </w:r>
    </w:p>
    <w:p w14:paraId="324C14CE" w14:textId="77777777" w:rsidR="00EC49FE" w:rsidRDefault="007F4D53">
      <w:pPr>
        <w:rPr>
          <w:lang w:val="pt-BR"/>
        </w:rPr>
      </w:pPr>
      <w:r w:rsidRPr="006E30E3">
        <w:rPr>
          <w:lang w:val="pt-BR"/>
        </w:rPr>
        <w:t xml:space="preserve"> </w:t>
      </w:r>
      <w:r w:rsidRPr="006E30E3">
        <w:rPr>
          <w:lang w:val="pt-BR"/>
        </w:rPr>
        <w:tab/>
      </w:r>
      <w:r w:rsidRPr="00086060">
        <w:rPr>
          <w:lang w:val="pt-BR"/>
        </w:rPr>
        <w:t xml:space="preserve">O algoritmo A* </w:t>
      </w:r>
      <w:r w:rsidR="00086060" w:rsidRPr="00086060">
        <w:rPr>
          <w:lang w:val="pt-BR"/>
        </w:rPr>
        <w:t xml:space="preserve">é um </w:t>
      </w:r>
      <w:r w:rsidR="00086060">
        <w:rPr>
          <w:lang w:val="pt-BR"/>
        </w:rPr>
        <w:t>algoritmo para Busca de Caminho, que</w:t>
      </w:r>
      <w:r w:rsidR="00086060" w:rsidRPr="00086060">
        <w:rPr>
          <w:lang w:val="pt-BR"/>
        </w:rPr>
        <w:t xml:space="preserve"> </w:t>
      </w:r>
      <w:r w:rsidR="00086060">
        <w:rPr>
          <w:lang w:val="pt-BR"/>
        </w:rPr>
        <w:t xml:space="preserve">realiza a </w:t>
      </w:r>
      <w:r w:rsidR="00086060" w:rsidRPr="00086060">
        <w:rPr>
          <w:lang w:val="pt-BR"/>
        </w:rPr>
        <w:t xml:space="preserve">busca </w:t>
      </w:r>
      <w:r w:rsidR="00086060">
        <w:rPr>
          <w:lang w:val="pt-BR"/>
        </w:rPr>
        <w:t>d</w:t>
      </w:r>
      <w:r w:rsidR="00086060" w:rsidRPr="00086060">
        <w:rPr>
          <w:lang w:val="pt-BR"/>
        </w:rPr>
        <w:t>o caminho em um grafo de um vértice i</w:t>
      </w:r>
      <w:r w:rsidR="00086060">
        <w:rPr>
          <w:lang w:val="pt-BR"/>
        </w:rPr>
        <w:t>nicial até um vértice final. O processo utiliza uma estrutura de árvore de nós sucessores originados de nós pais, que se expande indefinidamente a cada iteração até alcançar o nó objetivo.</w:t>
      </w:r>
    </w:p>
    <w:p w14:paraId="2BC6FE06" w14:textId="77777777" w:rsidR="00086060" w:rsidRDefault="00086060">
      <w:pPr>
        <w:rPr>
          <w:lang w:val="pt-BR"/>
        </w:rPr>
      </w:pPr>
      <w:r>
        <w:rPr>
          <w:lang w:val="pt-BR"/>
        </w:rPr>
        <w:tab/>
        <w:t>Para determinar</w:t>
      </w:r>
      <w:r w:rsidR="00F504F1">
        <w:rPr>
          <w:lang w:val="pt-BR"/>
        </w:rPr>
        <w:t xml:space="preserve"> qual nó sucessor seguir, o algoritmo realiza o cálculo da função </w:t>
      </w:r>
      <m:oMath>
        <m:r>
          <w:rPr>
            <w:rFonts w:ascii="Cambria Math" w:hAnsi="Cambria Math"/>
            <w:lang w:val="pt-BR"/>
          </w:rPr>
          <m:t>f(n)</m:t>
        </m:r>
      </m:oMath>
      <w:r w:rsidR="00FD493C">
        <w:rPr>
          <w:lang w:val="pt-BR"/>
        </w:rPr>
        <w:t xml:space="preserve"> em cada iteração. Essa função irá determinar através de um valor qual nó sucessor chega mais próximo do nó final, guiando assim as próximas iterações do algoritmo. Esta função é dada por:</w:t>
      </w:r>
    </w:p>
    <w:p w14:paraId="0C0C0832" w14:textId="77777777" w:rsidR="00FD493C" w:rsidRDefault="00FD493C">
      <w:pPr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+h(n)</m:t>
          </m:r>
        </m:oMath>
      </m:oMathPara>
    </w:p>
    <w:p w14:paraId="44A31BBD" w14:textId="77777777" w:rsidR="00F504F1" w:rsidRDefault="00FD493C" w:rsidP="00F504F1">
      <w:pPr>
        <w:rPr>
          <w:lang w:val="pt-BR"/>
        </w:rPr>
      </w:pPr>
      <w:r>
        <w:rPr>
          <w:lang w:val="pt-BR"/>
        </w:rPr>
        <w:tab/>
        <w:t>No qual:</w:t>
      </w:r>
    </w:p>
    <w:p w14:paraId="406BF6A1" w14:textId="77777777" w:rsidR="00F504F1" w:rsidRPr="00FD493C" w:rsidRDefault="00FD493C" w:rsidP="00FD493C">
      <w:pPr>
        <w:pStyle w:val="ListParagraph"/>
        <w:numPr>
          <w:ilvl w:val="0"/>
          <w:numId w:val="25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g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n</m:t>
            </m:r>
          </m:e>
        </m:d>
      </m:oMath>
      <w:r>
        <w:rPr>
          <w:lang w:val="pt-BR"/>
        </w:rPr>
        <w:t xml:space="preserve"> é o custo do nó inicial até o nó </w:t>
      </w:r>
      <m:oMath>
        <m:r>
          <w:rPr>
            <w:rFonts w:ascii="Cambria Math" w:hAnsi="Cambria Math"/>
            <w:lang w:val="pt-BR"/>
          </w:rPr>
          <m:t>n</m:t>
        </m:r>
      </m:oMath>
    </w:p>
    <w:p w14:paraId="08E15795" w14:textId="77777777" w:rsidR="00FD493C" w:rsidRPr="00FD493C" w:rsidRDefault="00FD493C" w:rsidP="00FD493C">
      <w:pPr>
        <w:pStyle w:val="ListParagraph"/>
        <w:numPr>
          <w:ilvl w:val="0"/>
          <w:numId w:val="25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h(n)</m:t>
        </m:r>
      </m:oMath>
      <w:r>
        <w:rPr>
          <w:lang w:val="pt-BR"/>
        </w:rPr>
        <w:t xml:space="preserve"> é uma aproximação fornecida pela função heurística do custo do nó </w:t>
      </w:r>
      <m:oMath>
        <m:r>
          <w:rPr>
            <w:rFonts w:ascii="Cambria Math" w:hAnsi="Cambria Math"/>
            <w:lang w:val="pt-BR"/>
          </w:rPr>
          <m:t>n</m:t>
        </m:r>
      </m:oMath>
      <w:r>
        <w:rPr>
          <w:lang w:val="pt-BR"/>
        </w:rPr>
        <w:t xml:space="preserve"> até o nó objetivo.</w:t>
      </w:r>
    </w:p>
    <w:p w14:paraId="47E9A17B" w14:textId="77777777" w:rsidR="00EC49FE" w:rsidRPr="006E30E3" w:rsidRDefault="00603861" w:rsidP="00603861">
      <w:pPr>
        <w:pStyle w:val="Heading1"/>
        <w:rPr>
          <w:lang w:val="pt-BR"/>
        </w:rPr>
      </w:pPr>
      <w:r w:rsidRPr="006E30E3">
        <w:rPr>
          <w:lang w:val="pt-BR"/>
        </w:rPr>
        <w:lastRenderedPageBreak/>
        <w:t>4</w:t>
      </w:r>
      <w:r w:rsidR="00EC49FE" w:rsidRPr="006E30E3">
        <w:rPr>
          <w:lang w:val="pt-BR"/>
        </w:rPr>
        <w:t xml:space="preserve">. </w:t>
      </w:r>
      <w:r w:rsidR="00FD493C" w:rsidRPr="006E30E3">
        <w:rPr>
          <w:lang w:val="pt-BR"/>
        </w:rPr>
        <w:t>Heurísticas</w:t>
      </w:r>
    </w:p>
    <w:p w14:paraId="4832F8C3" w14:textId="26CAD4D3" w:rsidR="009D722D" w:rsidRPr="009D722D" w:rsidRDefault="00FD493C">
      <w:pPr>
        <w:rPr>
          <w:lang w:val="pt-BR"/>
        </w:rPr>
      </w:pPr>
      <w:r>
        <w:rPr>
          <w:lang w:val="pt-BR"/>
        </w:rPr>
        <w:tab/>
      </w:r>
      <w:r w:rsidRPr="00FD493C">
        <w:rPr>
          <w:lang w:val="pt-BR"/>
        </w:rPr>
        <w:t>Como explicado anteriormente o algoritmo A* deve aplicar determinada heur</w:t>
      </w:r>
      <w:r>
        <w:rPr>
          <w:lang w:val="pt-BR"/>
        </w:rPr>
        <w:t>ísti</w:t>
      </w:r>
      <w:r w:rsidR="00C800FC">
        <w:rPr>
          <w:lang w:val="pt-BR"/>
        </w:rPr>
        <w:t>ca a fim de encontrar o caminho</w:t>
      </w:r>
      <w:r w:rsidR="00EC49FE" w:rsidRPr="00FD493C">
        <w:rPr>
          <w:lang w:val="pt-BR"/>
        </w:rPr>
        <w:t>.</w:t>
      </w:r>
      <w:r>
        <w:rPr>
          <w:lang w:val="pt-BR"/>
        </w:rPr>
        <w:t xml:space="preserve"> Através delas é possível</w:t>
      </w:r>
      <w:r w:rsidR="00C800FC">
        <w:rPr>
          <w:lang w:val="pt-BR"/>
        </w:rPr>
        <w:t xml:space="preserve"> </w:t>
      </w:r>
      <w:r>
        <w:rPr>
          <w:lang w:val="pt-BR"/>
        </w:rPr>
        <w:t>identificar a eficiência de cada uma, e como a mesma afeta o processo de execução.</w:t>
      </w:r>
      <w:r w:rsidR="00EC49FE" w:rsidRPr="00FD493C">
        <w:rPr>
          <w:lang w:val="pt-BR"/>
        </w:rPr>
        <w:t xml:space="preserve"> </w:t>
      </w:r>
    </w:p>
    <w:p w14:paraId="2BD67337" w14:textId="77777777" w:rsidR="00EC49FE" w:rsidRPr="00FD493C" w:rsidRDefault="00603861" w:rsidP="00603861">
      <w:pPr>
        <w:pStyle w:val="Heading2"/>
        <w:rPr>
          <w:lang w:val="pt-BR"/>
        </w:rPr>
      </w:pPr>
      <w:r w:rsidRPr="00FD493C">
        <w:rPr>
          <w:lang w:val="pt-BR"/>
        </w:rPr>
        <w:t>4</w:t>
      </w:r>
      <w:r w:rsidR="00EC49FE" w:rsidRPr="00FD493C">
        <w:rPr>
          <w:lang w:val="pt-BR"/>
        </w:rPr>
        <w:t xml:space="preserve">.1. </w:t>
      </w:r>
      <m:oMath>
        <m:r>
          <m:rPr>
            <m:sty m:val="bi"/>
          </m:rPr>
          <w:rPr>
            <w:rFonts w:ascii="Cambria Math" w:hAnsi="Cambria Math"/>
            <w:lang w:val="pt-BR"/>
          </w:rPr>
          <m:t>h'</m:t>
        </m:r>
      </m:oMath>
      <w:r w:rsidR="00FD493C" w:rsidRPr="00FD493C">
        <w:rPr>
          <w:vertAlign w:val="subscript"/>
          <w:lang w:val="pt-BR"/>
        </w:rPr>
        <w:t>1</w:t>
      </w:r>
      <m:oMath>
        <m:r>
          <m:rPr>
            <m:sty m:val="bi"/>
          </m:rPr>
          <w:rPr>
            <w:rFonts w:ascii="Cambria Math" w:hAnsi="Cambria Math"/>
            <w:lang w:val="pt-BR"/>
          </w:rPr>
          <m:t>(n)</m:t>
        </m:r>
      </m:oMath>
      <w:r w:rsidR="00FD493C">
        <w:rPr>
          <w:lang w:val="pt-BR"/>
        </w:rPr>
        <w:t xml:space="preserve"> – Número de peças fora de </w:t>
      </w:r>
      <w:r w:rsidR="00C800FC">
        <w:rPr>
          <w:lang w:val="pt-BR"/>
        </w:rPr>
        <w:t>lugar</w:t>
      </w:r>
    </w:p>
    <w:p w14:paraId="2D845162" w14:textId="7F09673F" w:rsidR="009D722D" w:rsidRDefault="00FD493C" w:rsidP="00C800FC">
      <w:pPr>
        <w:rPr>
          <w:lang w:val="pt-BR"/>
        </w:rPr>
      </w:pPr>
      <w:r>
        <w:rPr>
          <w:lang w:val="pt-BR"/>
        </w:rPr>
        <w:tab/>
      </w:r>
      <w:r w:rsidR="00C800FC" w:rsidRPr="00C800FC">
        <w:rPr>
          <w:lang w:val="pt-BR"/>
        </w:rPr>
        <w:t xml:space="preserve"> Esta </w:t>
      </w:r>
      <w:r w:rsidR="00C800FC">
        <w:rPr>
          <w:lang w:val="pt-BR"/>
        </w:rPr>
        <w:t>heurí</w:t>
      </w:r>
      <w:r w:rsidR="00C800FC" w:rsidRPr="00C800FC">
        <w:rPr>
          <w:lang w:val="pt-BR"/>
        </w:rPr>
        <w:t>stic</w:t>
      </w:r>
      <w:r w:rsidR="00C800FC">
        <w:rPr>
          <w:lang w:val="pt-BR"/>
        </w:rPr>
        <w:t>a</w:t>
      </w:r>
      <w:r w:rsidR="00C800FC" w:rsidRPr="00C800FC">
        <w:rPr>
          <w:lang w:val="pt-BR"/>
        </w:rPr>
        <w:t xml:space="preserve"> consiste na contagem de peças for</w:t>
      </w:r>
      <w:r w:rsidR="00C800FC">
        <w:rPr>
          <w:lang w:val="pt-BR"/>
        </w:rPr>
        <w:t>a</w:t>
      </w:r>
      <w:r w:rsidR="00C800FC" w:rsidRPr="00C800FC">
        <w:rPr>
          <w:lang w:val="pt-BR"/>
        </w:rPr>
        <w:t xml:space="preserve"> do lugar tendo como base a</w:t>
      </w:r>
      <w:r w:rsidR="00C800FC">
        <w:rPr>
          <w:lang w:val="pt-BR"/>
        </w:rPr>
        <w:t xml:space="preserve"> configuração final. Considerando o exemplo do </w:t>
      </w:r>
      <w:r w:rsidR="00C800FC" w:rsidRPr="00C800FC">
        <w:rPr>
          <w:lang w:val="pt-BR"/>
        </w:rPr>
        <w:t>Tabuleiro 1</w:t>
      </w:r>
      <w:r w:rsidR="00C800FC">
        <w:rPr>
          <w:lang w:val="pt-BR"/>
        </w:rPr>
        <w:t xml:space="preserve"> e o </w:t>
      </w:r>
      <w:r w:rsidR="00C800FC" w:rsidRPr="00C800FC">
        <w:rPr>
          <w:lang w:val="pt-BR"/>
        </w:rPr>
        <w:t>Tabuleiro 2</w:t>
      </w:r>
      <w:r w:rsidR="00C800FC">
        <w:rPr>
          <w:lang w:val="pt-BR"/>
        </w:rPr>
        <w:t>, visto na seção 2, o a heurística retornará 8 peças fora do lugar. A complexidade desta heurística é linear já que percorrerá sequencialmente todo o tabuleiro verificando cada peça, logo como o tabuleiro permanece do mesmo tamanho, o tempo de execução é constante para cada chamada heurística.</w:t>
      </w:r>
    </w:p>
    <w:p w14:paraId="1BF1CDB5" w14:textId="2BFAA843" w:rsidR="00C800FC" w:rsidRDefault="00C800FC" w:rsidP="00C800FC">
      <w:pPr>
        <w:rPr>
          <w:b/>
          <w:lang w:val="pt-BR"/>
        </w:rPr>
      </w:pPr>
      <w:r w:rsidRPr="00C800FC">
        <w:rPr>
          <w:b/>
          <w:lang w:val="pt-BR"/>
        </w:rPr>
        <w:t>4</w:t>
      </w:r>
      <w:r>
        <w:rPr>
          <w:b/>
          <w:lang w:val="pt-BR"/>
        </w:rPr>
        <w:t>.2</w:t>
      </w:r>
      <w:r w:rsidRPr="00C800FC">
        <w:rPr>
          <w:b/>
          <w:lang w:val="pt-BR"/>
        </w:rPr>
        <w:t>.</w:t>
      </w:r>
      <m:oMath>
        <m:r>
          <w:rPr>
            <w:rFonts w:ascii="Cambria Math" w:hAnsi="Cambria Math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  <w:lang w:val="pt-BR"/>
          </w:rPr>
          <m:t>'</m:t>
        </m:r>
      </m:oMath>
      <w:r w:rsidRPr="00C800FC">
        <w:rPr>
          <w:b/>
          <w:vertAlign w:val="subscript"/>
          <w:lang w:val="pt-BR"/>
        </w:rPr>
        <w:t>2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– </w:t>
      </w:r>
      <w:r w:rsidRPr="00C800FC">
        <w:rPr>
          <w:b/>
          <w:lang w:val="pt-BR"/>
        </w:rPr>
        <w:t>Número de peças fora de ordem de ac</w:t>
      </w:r>
      <w:r>
        <w:rPr>
          <w:b/>
          <w:lang w:val="pt-BR"/>
        </w:rPr>
        <w:t>ordo com a sequê</w:t>
      </w:r>
      <w:r w:rsidRPr="00C800FC">
        <w:rPr>
          <w:b/>
          <w:lang w:val="pt-BR"/>
        </w:rPr>
        <w:t>ncia n</w:t>
      </w:r>
      <w:r w:rsidR="00393E4B">
        <w:rPr>
          <w:b/>
          <w:lang w:val="pt-BR"/>
        </w:rPr>
        <w:t>u</w:t>
      </w:r>
      <w:r w:rsidRPr="00C800FC">
        <w:rPr>
          <w:b/>
          <w:lang w:val="pt-BR"/>
        </w:rPr>
        <w:t>m</w:t>
      </w:r>
      <w:r w:rsidR="00393E4B">
        <w:rPr>
          <w:b/>
          <w:lang w:val="pt-BR"/>
        </w:rPr>
        <w:t>é</w:t>
      </w:r>
      <w:r w:rsidRPr="00C800FC">
        <w:rPr>
          <w:b/>
          <w:lang w:val="pt-BR"/>
        </w:rPr>
        <w:t>rica</w:t>
      </w:r>
    </w:p>
    <w:p w14:paraId="266D66E8" w14:textId="77777777" w:rsidR="00C800FC" w:rsidRDefault="00C800FC" w:rsidP="00C800FC">
      <w:pPr>
        <w:rPr>
          <w:lang w:val="pt-BR"/>
        </w:rPr>
      </w:pPr>
      <w:r>
        <w:rPr>
          <w:lang w:val="pt-BR"/>
        </w:rPr>
        <w:tab/>
      </w:r>
      <w:r w:rsidRPr="00C800FC">
        <w:rPr>
          <w:lang w:val="pt-BR"/>
        </w:rPr>
        <w:t xml:space="preserve">Esta </w:t>
      </w:r>
      <w:r>
        <w:rPr>
          <w:lang w:val="pt-BR"/>
        </w:rPr>
        <w:t>heurí</w:t>
      </w:r>
      <w:r w:rsidRPr="00C800FC">
        <w:rPr>
          <w:lang w:val="pt-BR"/>
        </w:rPr>
        <w:t>stic</w:t>
      </w:r>
      <w:r>
        <w:rPr>
          <w:lang w:val="pt-BR"/>
        </w:rPr>
        <w:t>a</w:t>
      </w:r>
      <w:r w:rsidRPr="00C800FC">
        <w:rPr>
          <w:lang w:val="pt-BR"/>
        </w:rPr>
        <w:t xml:space="preserve"> consiste na contagem de peças for</w:t>
      </w:r>
      <w:r>
        <w:rPr>
          <w:lang w:val="pt-BR"/>
        </w:rPr>
        <w:t>a</w:t>
      </w:r>
      <w:r w:rsidRPr="00C800FC">
        <w:rPr>
          <w:lang w:val="pt-BR"/>
        </w:rPr>
        <w:t xml:space="preserve"> do lugar tendo como base a</w:t>
      </w:r>
      <w:r>
        <w:rPr>
          <w:lang w:val="pt-BR"/>
        </w:rPr>
        <w:t xml:space="preserve"> configuração final.</w:t>
      </w:r>
      <w:r w:rsidR="000078B5">
        <w:rPr>
          <w:lang w:val="pt-BR"/>
        </w:rPr>
        <w:t xml:space="preserve"> Basicamente a heurística olha para cada peça e verifica se a próxima na sequência (de acordo com o tabuleiro final) é sua sucessora em ordem númerica. Por exemplo, em uma peça de valor 5, espera-se que apróxima na sequência seja a número 6, caso contrário contabiliza fora de ordem.</w:t>
      </w:r>
    </w:p>
    <w:p w14:paraId="4E119711" w14:textId="77777777" w:rsidR="000078B5" w:rsidRDefault="000078B5" w:rsidP="00C800FC">
      <w:pPr>
        <w:rPr>
          <w:lang w:val="pt-BR"/>
        </w:rPr>
      </w:pPr>
      <w:r>
        <w:rPr>
          <w:lang w:val="pt-BR"/>
        </w:rPr>
        <w:tab/>
        <w:t>No Tabuleiro 1 visto na seção 2, tem como retorno 9 peças fora de ordem, sendo elas em amarelo:</w:t>
      </w:r>
    </w:p>
    <w:p w14:paraId="13DD3747" w14:textId="77777777" w:rsidR="000078B5" w:rsidRDefault="000078B5" w:rsidP="00C800FC">
      <w:pPr>
        <w:rPr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"/>
        <w:gridCol w:w="340"/>
        <w:gridCol w:w="340"/>
        <w:gridCol w:w="340"/>
        <w:gridCol w:w="340"/>
        <w:gridCol w:w="340"/>
        <w:gridCol w:w="340"/>
        <w:gridCol w:w="340"/>
        <w:gridCol w:w="340"/>
        <w:gridCol w:w="456"/>
        <w:gridCol w:w="340"/>
        <w:gridCol w:w="456"/>
        <w:gridCol w:w="456"/>
        <w:gridCol w:w="456"/>
        <w:gridCol w:w="456"/>
        <w:gridCol w:w="456"/>
      </w:tblGrid>
      <w:tr w:rsidR="000078B5" w14:paraId="47A94E18" w14:textId="77777777" w:rsidTr="005178B1">
        <w:trPr>
          <w:trHeight w:val="383"/>
          <w:jc w:val="center"/>
        </w:trPr>
        <w:tc>
          <w:tcPr>
            <w:tcW w:w="341" w:type="dxa"/>
          </w:tcPr>
          <w:p w14:paraId="289E58F0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5DC6C73A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2DD5E652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40" w:type="dxa"/>
          </w:tcPr>
          <w:p w14:paraId="01F1A100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2DBA1BDF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14:paraId="57CC0D8F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4A3105BC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55B5CE85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340" w:type="dxa"/>
          </w:tcPr>
          <w:p w14:paraId="3AC09A43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9</w:t>
            </w:r>
          </w:p>
        </w:tc>
        <w:tc>
          <w:tcPr>
            <w:tcW w:w="416" w:type="dxa"/>
          </w:tcPr>
          <w:p w14:paraId="09EABCEF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340" w:type="dxa"/>
            <w:shd w:val="clear" w:color="auto" w:fill="FBD4B4" w:themeFill="accent6" w:themeFillTint="66"/>
          </w:tcPr>
          <w:p w14:paraId="0D5EBFF8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416" w:type="dxa"/>
            <w:shd w:val="clear" w:color="auto" w:fill="FBD4B4" w:themeFill="accent6" w:themeFillTint="66"/>
          </w:tcPr>
          <w:p w14:paraId="06F747D7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  <w:tc>
          <w:tcPr>
            <w:tcW w:w="416" w:type="dxa"/>
          </w:tcPr>
          <w:p w14:paraId="578BC62A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13</w:t>
            </w:r>
          </w:p>
        </w:tc>
        <w:tc>
          <w:tcPr>
            <w:tcW w:w="416" w:type="dxa"/>
          </w:tcPr>
          <w:p w14:paraId="283E28E7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14</w:t>
            </w:r>
          </w:p>
        </w:tc>
        <w:tc>
          <w:tcPr>
            <w:tcW w:w="416" w:type="dxa"/>
            <w:shd w:val="clear" w:color="auto" w:fill="FBD4B4" w:themeFill="accent6" w:themeFillTint="66"/>
          </w:tcPr>
          <w:p w14:paraId="73B3F21E" w14:textId="77777777" w:rsidR="000078B5" w:rsidRDefault="000078B5" w:rsidP="00C800FC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416" w:type="dxa"/>
            <w:shd w:val="clear" w:color="auto" w:fill="FBD4B4" w:themeFill="accent6" w:themeFillTint="66"/>
          </w:tcPr>
          <w:p w14:paraId="595C5EAF" w14:textId="77777777" w:rsidR="000078B5" w:rsidRDefault="000078B5" w:rsidP="000078B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</w:tbl>
    <w:p w14:paraId="4525C57C" w14:textId="77777777" w:rsidR="00E72BC5" w:rsidRDefault="000078B5" w:rsidP="00020336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lang w:val="pt-BR"/>
        </w:rPr>
        <w:t xml:space="preserve"> </w:t>
      </w:r>
      <w:r w:rsidR="00DA0737">
        <w:rPr>
          <w:lang w:val="pt-BR"/>
        </w:rPr>
        <w:tab/>
      </w:r>
      <w:r w:rsidR="00020336">
        <w:rPr>
          <w:rFonts w:ascii="Helvetica" w:hAnsi="Helvetica" w:cs="Helvetica"/>
          <w:b/>
          <w:sz w:val="20"/>
          <w:lang w:val="pt-BR"/>
        </w:rPr>
        <w:t>Tabela 1. Peças fora de ordem</w:t>
      </w:r>
    </w:p>
    <w:p w14:paraId="55160CEC" w14:textId="77777777" w:rsidR="00020336" w:rsidRPr="00020336" w:rsidRDefault="00020336" w:rsidP="00020336">
      <w:pPr>
        <w:jc w:val="center"/>
        <w:rPr>
          <w:rFonts w:ascii="Helvetica" w:hAnsi="Helvetica" w:cs="Helvetica"/>
          <w:b/>
          <w:sz w:val="20"/>
          <w:lang w:val="pt-BR"/>
        </w:rPr>
      </w:pPr>
    </w:p>
    <w:p w14:paraId="2BA329B8" w14:textId="310745B1" w:rsidR="009D722D" w:rsidRDefault="00E72BC5" w:rsidP="00C800FC">
      <w:pPr>
        <w:rPr>
          <w:lang w:val="pt-BR"/>
        </w:rPr>
      </w:pPr>
      <w:r>
        <w:rPr>
          <w:lang w:val="pt-BR"/>
        </w:rPr>
        <w:tab/>
      </w:r>
      <w:r w:rsidR="00DA0737">
        <w:rPr>
          <w:lang w:val="pt-BR"/>
        </w:rPr>
        <w:t>A complexidade da heurística é linear, já que deve percorrer todo</w:t>
      </w:r>
      <w:r>
        <w:rPr>
          <w:lang w:val="pt-BR"/>
        </w:rPr>
        <w:t xml:space="preserve"> o tabuleiro verificando as peças fora de ordem. A execução ocorre em tempo constante dado o tamnho fixo do tabuleiro.</w:t>
      </w:r>
    </w:p>
    <w:p w14:paraId="2F3E0615" w14:textId="77777777" w:rsidR="006E30E3" w:rsidRDefault="006E30E3" w:rsidP="006E30E3">
      <w:pPr>
        <w:rPr>
          <w:b/>
          <w:lang w:val="pt-BR"/>
        </w:rPr>
      </w:pPr>
      <w:r w:rsidRPr="00C800FC">
        <w:rPr>
          <w:b/>
          <w:lang w:val="pt-BR"/>
        </w:rPr>
        <w:t>4</w:t>
      </w:r>
      <w:r>
        <w:rPr>
          <w:b/>
          <w:lang w:val="pt-BR"/>
        </w:rPr>
        <w:t>.3</w:t>
      </w:r>
      <w:r w:rsidRPr="00C800FC">
        <w:rPr>
          <w:b/>
          <w:lang w:val="pt-BR"/>
        </w:rPr>
        <w:t>.</w:t>
      </w:r>
      <m:oMath>
        <m:r>
          <w:rPr>
            <w:rFonts w:ascii="Cambria Math" w:hAnsi="Cambria Math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  <w:lang w:val="pt-BR"/>
          </w:rPr>
          <m:t>'</m:t>
        </m:r>
      </m:oMath>
      <w:r>
        <w:rPr>
          <w:b/>
          <w:vertAlign w:val="subscript"/>
          <w:lang w:val="pt-BR"/>
        </w:rPr>
        <w:t>3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– </w:t>
      </w:r>
      <w:r>
        <w:rPr>
          <w:b/>
          <w:lang w:val="pt-BR"/>
        </w:rPr>
        <w:t>Distância Manhattan</w:t>
      </w:r>
    </w:p>
    <w:p w14:paraId="797C1650" w14:textId="77777777" w:rsidR="00836ED0" w:rsidRDefault="006E30E3" w:rsidP="00836ED0">
      <w:pPr>
        <w:ind w:left="4"/>
        <w:rPr>
          <w:lang w:val="pt-BR"/>
        </w:rPr>
      </w:pPr>
      <w:r>
        <w:rPr>
          <w:lang w:val="pt-BR"/>
        </w:rPr>
        <w:tab/>
      </w:r>
      <w:r w:rsidRPr="00C800FC">
        <w:rPr>
          <w:lang w:val="pt-BR"/>
        </w:rPr>
        <w:t xml:space="preserve">Esta </w:t>
      </w:r>
      <w:r>
        <w:rPr>
          <w:lang w:val="pt-BR"/>
        </w:rPr>
        <w:t>heurí</w:t>
      </w:r>
      <w:r w:rsidRPr="00C800FC">
        <w:rPr>
          <w:lang w:val="pt-BR"/>
        </w:rPr>
        <w:t>stic</w:t>
      </w:r>
      <w:r>
        <w:rPr>
          <w:lang w:val="pt-BR"/>
        </w:rPr>
        <w:t>a consiste no cálculo</w:t>
      </w:r>
      <w:r w:rsidR="00E72BC5">
        <w:rPr>
          <w:lang w:val="pt-BR"/>
        </w:rPr>
        <w:t xml:space="preserve"> da distância Manhattan entre cada peça e seu respectivo lugar na configuração final. </w:t>
      </w:r>
      <w:r w:rsidR="00836ED0">
        <w:rPr>
          <w:lang w:val="pt-BR"/>
        </w:rPr>
        <w:t>Ou seja, p</w:t>
      </w:r>
      <w:r w:rsidR="00836ED0" w:rsidRPr="00836ED0">
        <w:rPr>
          <w:lang w:val="pt-BR"/>
        </w:rPr>
        <w:t>ara c</w:t>
      </w:r>
      <w:r w:rsidR="00836ED0">
        <w:rPr>
          <w:lang w:val="pt-BR"/>
        </w:rPr>
        <w:t>ada peça fora de seu lugar soma</w:t>
      </w:r>
      <w:r w:rsidR="00836ED0" w:rsidRPr="00836ED0">
        <w:rPr>
          <w:lang w:val="pt-BR"/>
        </w:rPr>
        <w:t xml:space="preserve"> a distância Manhattam (quantidade de deslocamentos) p</w:t>
      </w:r>
      <w:r w:rsidR="00836ED0">
        <w:rPr>
          <w:lang w:val="pt-BR"/>
        </w:rPr>
        <w:t>ara colocar em seu devido lugar</w:t>
      </w:r>
      <w:r w:rsidR="00836ED0" w:rsidRPr="00836ED0">
        <w:rPr>
          <w:lang w:val="pt-BR"/>
        </w:rPr>
        <w:t>.</w:t>
      </w:r>
      <w:r w:rsidR="00836ED0">
        <w:rPr>
          <w:lang w:val="pt-BR"/>
        </w:rPr>
        <w:t xml:space="preserve"> </w:t>
      </w:r>
    </w:p>
    <w:p w14:paraId="2870EE3B" w14:textId="77777777" w:rsidR="006E30E3" w:rsidRDefault="00836ED0" w:rsidP="00836ED0">
      <w:pPr>
        <w:ind w:left="4"/>
        <w:rPr>
          <w:lang w:val="pt-BR"/>
        </w:rPr>
      </w:pPr>
      <w:r>
        <w:rPr>
          <w:lang w:val="pt-BR"/>
        </w:rPr>
        <w:tab/>
      </w:r>
      <w:r w:rsidR="00E72BC5">
        <w:rPr>
          <w:lang w:val="pt-BR"/>
        </w:rPr>
        <w:t>De</w:t>
      </w:r>
      <w:r w:rsidR="00E72BC5" w:rsidRPr="00E72BC5">
        <w:rPr>
          <w:lang w:val="pt-BR"/>
        </w:rPr>
        <w:t xml:space="preserve"> maneira mais formal, podemos definir a distância de Manhattan entre dois pontos num espaço euclidiano com um sistema cartesiano de coordenadas fixo como a soma dos comprimentos da projecção da linha que une os pontos com os eixos das coordenadas</w:t>
      </w:r>
      <w:r w:rsidR="00E72BC5">
        <w:rPr>
          <w:rStyle w:val="FootnoteReference"/>
          <w:lang w:val="pt-BR"/>
        </w:rPr>
        <w:footnoteReference w:id="4"/>
      </w:r>
      <w:r w:rsidR="00E72BC5" w:rsidRPr="00E72BC5">
        <w:rPr>
          <w:lang w:val="pt-BR"/>
        </w:rPr>
        <w:t>.</w:t>
      </w:r>
    </w:p>
    <w:p w14:paraId="0F7007F5" w14:textId="77777777" w:rsidR="00E72BC5" w:rsidRPr="00E72BC5" w:rsidRDefault="00E72BC5" w:rsidP="006E30E3">
      <w:pPr>
        <w:rPr>
          <w:lang w:val="pt-BR"/>
        </w:rPr>
      </w:pPr>
      <w:r>
        <w:rPr>
          <w:lang w:val="pt-BR"/>
        </w:rPr>
        <w:tab/>
      </w:r>
      <w:r w:rsidRPr="00E72BC5">
        <w:rPr>
          <w:lang w:val="pt-BR"/>
        </w:rPr>
        <w:t xml:space="preserve">Por exemplo, num plano que contem os pontos </w:t>
      </w:r>
      <m:oMath>
        <m:r>
          <w:rPr>
            <w:rFonts w:ascii="Cambria Math" w:hAnsi="Cambria Math"/>
            <w:lang w:val="pt-BR"/>
          </w:rPr>
          <m:t>P</m:t>
        </m:r>
      </m:oMath>
      <w:r w:rsidR="00397218" w:rsidRPr="00397218">
        <w:rPr>
          <w:vertAlign w:val="subscript"/>
          <w:lang w:val="pt-BR"/>
        </w:rPr>
        <w:t>1</w:t>
      </w:r>
      <w:r w:rsidR="00397218"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P</m:t>
        </m:r>
      </m:oMath>
      <w:r w:rsidR="00397218">
        <w:rPr>
          <w:vertAlign w:val="subscript"/>
          <w:lang w:val="pt-BR"/>
        </w:rPr>
        <w:t>2</w:t>
      </w:r>
      <w:r w:rsidR="00397218">
        <w:rPr>
          <w:lang w:val="pt-BR"/>
        </w:rPr>
        <w:t xml:space="preserve">, </w:t>
      </w:r>
      <w:r w:rsidRPr="00E72BC5">
        <w:rPr>
          <w:lang w:val="pt-BR"/>
        </w:rPr>
        <w:t>respectivamente com as coordenadas</w:t>
      </w:r>
      <w:r w:rsidR="00397218">
        <w:rPr>
          <w:lang w:val="pt-BR"/>
        </w:rPr>
        <w:t xml:space="preserve"> (</w:t>
      </w:r>
      <m:oMath>
        <m:r>
          <m:rPr>
            <m:sty m:val="p"/>
          </m:rPr>
          <w:rPr>
            <w:rFonts w:ascii="Cambria Math" w:hAnsi="Cambria Math"/>
            <w:vertAlign w:val="subscript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vertAlign w:val="subscript"/>
                <w:lang w:val="pt-BR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vertAlign w:val="subscript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397218"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Pr="00E72BC5">
        <w:rPr>
          <w:lang w:val="pt-BR"/>
        </w:rPr>
        <w:t xml:space="preserve"> é definido por:</w:t>
      </w:r>
    </w:p>
    <w:p w14:paraId="57EDF029" w14:textId="77777777" w:rsidR="000409D9" w:rsidRDefault="00994143" w:rsidP="00397218">
      <w:pPr>
        <w:jc w:val="center"/>
        <w:rPr>
          <w:lang w:val="pt-BR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E232A89" w14:textId="77777777" w:rsidR="00B3415F" w:rsidRPr="0091651F" w:rsidRDefault="000409D9" w:rsidP="009B4205">
      <w:pPr>
        <w:spacing w:after="240"/>
        <w:rPr>
          <w:lang w:val="pt-BR"/>
        </w:rPr>
      </w:pPr>
      <w:r>
        <w:rPr>
          <w:lang w:val="pt-BR"/>
        </w:rPr>
        <w:lastRenderedPageBreak/>
        <w:tab/>
        <w:t xml:space="preserve">Quando aplicado ao tabuleiro 15-puzzle, </w:t>
      </w:r>
      <m:oMath>
        <m:r>
          <w:rPr>
            <w:rFonts w:ascii="Cambria Math" w:hAnsi="Cambria Math"/>
            <w:lang w:val="pt-BR"/>
          </w:rPr>
          <m:t>P</m:t>
        </m:r>
      </m:oMath>
      <w:r w:rsidRPr="000409D9">
        <w:rPr>
          <w:vertAlign w:val="subscript"/>
          <w:lang w:val="pt-BR"/>
        </w:rPr>
        <w:t>1</w:t>
      </w:r>
      <w:r w:rsidR="00397218" w:rsidRPr="000409D9">
        <w:rPr>
          <w:b/>
          <w:lang w:val="pt-BR"/>
        </w:rPr>
        <w:t xml:space="preserve"> </w:t>
      </w:r>
      <w:r>
        <w:rPr>
          <w:lang w:val="pt-BR"/>
        </w:rPr>
        <w:t xml:space="preserve">passa a ser a peça do tabuleiro desornedado e </w:t>
      </w:r>
      <m:oMath>
        <m:r>
          <w:rPr>
            <w:rFonts w:ascii="Cambria Math" w:hAnsi="Cambria Math"/>
            <w:lang w:val="pt-BR"/>
          </w:rPr>
          <m:t>P</m:t>
        </m:r>
      </m:oMath>
      <w:r>
        <w:rPr>
          <w:vertAlign w:val="subscript"/>
          <w:lang w:val="pt-BR"/>
        </w:rPr>
        <w:t xml:space="preserve">2 </w:t>
      </w:r>
      <w:r>
        <w:rPr>
          <w:lang w:val="pt-BR"/>
        </w:rPr>
        <w:t>a mesma peça no tabuleiro final. Novamente a complexidade deste algorito depende do tamanho do tabuleiro.</w:t>
      </w:r>
    </w:p>
    <w:p w14:paraId="0623BB37" w14:textId="77777777" w:rsidR="00836ED0" w:rsidRPr="00836ED0" w:rsidRDefault="00836ED0" w:rsidP="00836ED0">
      <w:pPr>
        <w:rPr>
          <w:b/>
          <w:lang w:val="pt-BR"/>
        </w:rPr>
      </w:pPr>
      <w:r w:rsidRPr="00B3415F">
        <w:rPr>
          <w:b/>
          <w:lang w:val="pt-BR"/>
        </w:rPr>
        <w:t>4.4.</w:t>
      </w:r>
      <m:oMath>
        <m:r>
          <w:rPr>
            <w:rFonts w:ascii="Cambria Math" w:hAnsi="Cambria Math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  <w:lang w:val="pt-BR"/>
          </w:rPr>
          <m:t>'</m:t>
        </m:r>
      </m:oMath>
      <w:r w:rsidRPr="00836ED0">
        <w:rPr>
          <w:b/>
          <w:vertAlign w:val="subscript"/>
          <w:lang w:val="pt-BR"/>
        </w:rPr>
        <w:t>4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  <w:lang w:val="pt-BR"/>
          </w:rPr>
          <m:t>)</m:t>
        </m:r>
      </m:oMath>
      <w:r w:rsidRPr="00836ED0">
        <w:rPr>
          <w:lang w:val="pt-BR"/>
        </w:rPr>
        <w:t xml:space="preserve"> – </w:t>
      </w:r>
      <w:r w:rsidRPr="00836ED0">
        <w:rPr>
          <w:b/>
          <w:lang w:val="pt-BR"/>
        </w:rPr>
        <w:t xml:space="preserve"> Combinação linear entre heurísticas</w:t>
      </w:r>
    </w:p>
    <w:p w14:paraId="23D1E09C" w14:textId="77777777" w:rsidR="00A30AC3" w:rsidRPr="00482794" w:rsidRDefault="00836ED0" w:rsidP="00482794">
      <w:pPr>
        <w:pStyle w:val="Heading1"/>
        <w:jc w:val="both"/>
        <w:rPr>
          <w:b w:val="0"/>
          <w:sz w:val="24"/>
          <w:lang w:val="pt-BR"/>
        </w:rPr>
      </w:pPr>
      <w:r>
        <w:rPr>
          <w:lang w:val="pt-BR"/>
        </w:rPr>
        <w:tab/>
      </w:r>
      <w:r>
        <w:rPr>
          <w:b w:val="0"/>
          <w:sz w:val="24"/>
          <w:lang w:val="pt-BR"/>
        </w:rPr>
        <w:t>Nesta heuríst</w:t>
      </w:r>
      <w:r w:rsidR="00A30AC3">
        <w:rPr>
          <w:b w:val="0"/>
          <w:sz w:val="24"/>
          <w:lang w:val="pt-BR"/>
        </w:rPr>
        <w:t xml:space="preserve">ica ocorrerá a soma do resultado de heurísticas anteriores multiplicado por pesos, </w:t>
      </w:r>
      <m:oMath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, 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3</m:t>
            </m:r>
          </m:sub>
        </m:sSub>
      </m:oMath>
      <w:r>
        <w:rPr>
          <w:b w:val="0"/>
          <w:sz w:val="24"/>
          <w:lang w:val="pt-BR"/>
        </w:rPr>
        <w:t xml:space="preserve"> </w:t>
      </w:r>
      <w:r w:rsidR="00A30AC3">
        <w:rPr>
          <w:b w:val="0"/>
          <w:sz w:val="24"/>
          <w:lang w:val="pt-BR"/>
        </w:rPr>
        <w:t>que totalizam 1.</w:t>
      </w:r>
    </w:p>
    <w:p w14:paraId="45A279EB" w14:textId="77777777" w:rsidR="00A30AC3" w:rsidRPr="00A30AC3" w:rsidRDefault="00994143" w:rsidP="00A30AC3">
      <w:pPr>
        <w:rPr>
          <w:rFonts w:ascii="Cambria Math" w:hAnsi="Cambria Math"/>
          <w:lang w:val="pt-BR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(n) +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(n) +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  <w:lang w:val="pt-BR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  <w:lang w:val="pt-BR"/>
            </w:rPr>
            <m:t>(n)</m:t>
          </m:r>
        </m:oMath>
      </m:oMathPara>
    </w:p>
    <w:p w14:paraId="052BFD86" w14:textId="77777777" w:rsidR="00836ED0" w:rsidRDefault="00A30AC3" w:rsidP="00603861">
      <w:pPr>
        <w:pStyle w:val="Heading1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Onde</w:t>
      </w:r>
      <w:r w:rsidR="002B31E6">
        <w:rPr>
          <w:b w:val="0"/>
          <w:sz w:val="24"/>
          <w:lang w:val="pt-BR"/>
        </w:rPr>
        <w:t xml:space="preserve"> foi definido</w:t>
      </w:r>
      <w:r>
        <w:rPr>
          <w:b w:val="0"/>
          <w:sz w:val="24"/>
          <w:lang w:val="pt-BR"/>
        </w:rPr>
        <w:t>:</w:t>
      </w:r>
    </w:p>
    <w:p w14:paraId="03A9A64B" w14:textId="77777777" w:rsidR="00A30AC3" w:rsidRPr="00A30AC3" w:rsidRDefault="00994143" w:rsidP="00A30AC3">
      <w:pPr>
        <w:pStyle w:val="ListParagraph"/>
        <w:numPr>
          <w:ilvl w:val="0"/>
          <w:numId w:val="27"/>
        </w:num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kern w:val="2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kern w:val="28"/>
            <w:lang w:val="pt-BR"/>
          </w:rPr>
          <m:t>=0.3</m:t>
        </m:r>
      </m:oMath>
    </w:p>
    <w:p w14:paraId="1E5D4FF5" w14:textId="77777777" w:rsidR="00A30AC3" w:rsidRPr="00A7683C" w:rsidRDefault="00994143" w:rsidP="00A30AC3">
      <w:pPr>
        <w:pStyle w:val="ListParagraph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  <w:kern w:val="2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kern w:val="28"/>
            <w:lang w:val="pt-BR"/>
          </w:rPr>
          <m:t>=0.2</m:t>
        </m:r>
      </m:oMath>
      <w:r w:rsidR="00A30AC3" w:rsidRPr="00A7683C">
        <w:rPr>
          <w:kern w:val="28"/>
        </w:rPr>
        <w:t xml:space="preserve"> </w:t>
      </w:r>
      <w:r w:rsidR="00A7683C" w:rsidRPr="00A7683C">
        <w:rPr>
          <w:kern w:val="28"/>
        </w:rPr>
        <w:tab/>
      </w:r>
    </w:p>
    <w:p w14:paraId="7CD13321" w14:textId="77777777" w:rsidR="00D94695" w:rsidRPr="00482794" w:rsidRDefault="00994143" w:rsidP="00482794">
      <w:pPr>
        <w:pStyle w:val="ListParagraph"/>
        <w:numPr>
          <w:ilvl w:val="0"/>
          <w:numId w:val="27"/>
        </w:numPr>
      </w:pPr>
      <m:oMath>
        <m:sSub>
          <m:sSubPr>
            <m:ctrlPr>
              <w:rPr>
                <w:rFonts w:ascii="Cambria Math" w:hAnsi="Cambria Math"/>
                <w:i/>
                <w:kern w:val="28"/>
                <w:lang w:val="pt-B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sub>
        </m:sSub>
        <m:r>
          <w:rPr>
            <w:rFonts w:ascii="Cambria Math" w:hAnsi="Cambria Math"/>
            <w:kern w:val="28"/>
          </w:rPr>
          <m:t>=0.5</m:t>
        </m:r>
      </m:oMath>
    </w:p>
    <w:p w14:paraId="1C0B0BED" w14:textId="0799C42A" w:rsidR="00B3415F" w:rsidRPr="009D722D" w:rsidRDefault="00B3415F" w:rsidP="00B3415F">
      <w:pPr>
        <w:rPr>
          <w:lang w:val="pt-BR"/>
        </w:rPr>
      </w:pPr>
      <w:r>
        <w:rPr>
          <w:lang w:val="pt-BR"/>
        </w:rPr>
        <w:tab/>
      </w:r>
      <w:r w:rsidR="00A7683C" w:rsidRPr="00A7683C">
        <w:rPr>
          <w:lang w:val="pt-BR"/>
        </w:rPr>
        <w:t xml:space="preserve">A complexidade </w:t>
      </w:r>
      <w:r w:rsidR="00D94695">
        <w:rPr>
          <w:lang w:val="pt-BR"/>
        </w:rPr>
        <w:t>depende</w:t>
      </w:r>
      <w:r w:rsidR="00A7683C" w:rsidRPr="00A7683C">
        <w:rPr>
          <w:lang w:val="pt-BR"/>
        </w:rPr>
        <w:t xml:space="preserve"> da</w:t>
      </w:r>
      <w:r w:rsidR="00D94695">
        <w:rPr>
          <w:lang w:val="pt-BR"/>
        </w:rPr>
        <w:t>s</w:t>
      </w:r>
      <w:r w:rsidR="00A7683C" w:rsidRPr="00A7683C">
        <w:rPr>
          <w:lang w:val="pt-BR"/>
        </w:rPr>
        <w:t xml:space="preserve"> heur</w:t>
      </w:r>
      <w:r w:rsidR="00A7683C">
        <w:rPr>
          <w:lang w:val="pt-BR"/>
        </w:rPr>
        <w:t>ísticas anteriores, assim como seu tempo de execução.</w:t>
      </w:r>
    </w:p>
    <w:p w14:paraId="6ED55179" w14:textId="77777777" w:rsidR="00B3415F" w:rsidRPr="00836ED0" w:rsidRDefault="00B3415F" w:rsidP="00B3415F">
      <w:pPr>
        <w:rPr>
          <w:b/>
          <w:lang w:val="pt-BR"/>
        </w:rPr>
      </w:pPr>
      <w:r w:rsidRPr="00B3415F">
        <w:rPr>
          <w:b/>
          <w:lang w:val="pt-BR"/>
        </w:rPr>
        <w:t>4</w:t>
      </w:r>
      <w:r>
        <w:rPr>
          <w:b/>
          <w:lang w:val="pt-BR"/>
        </w:rPr>
        <w:t>.5</w:t>
      </w:r>
      <w:r w:rsidRPr="00B3415F">
        <w:rPr>
          <w:b/>
          <w:lang w:val="pt-BR"/>
        </w:rPr>
        <w:t>.</w:t>
      </w:r>
      <m:oMath>
        <m:r>
          <w:rPr>
            <w:rFonts w:ascii="Cambria Math" w:hAnsi="Cambria Math"/>
            <w:lang w:val="pt-BR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pt-BR"/>
          </w:rPr>
          <m:t>h</m:t>
        </m:r>
        <m:r>
          <w:rPr>
            <w:rFonts w:ascii="Cambria Math" w:hAnsi="Cambria Math"/>
            <w:lang w:val="pt-BR"/>
          </w:rPr>
          <m:t>'</m:t>
        </m:r>
      </m:oMath>
      <w:r w:rsidRPr="00836ED0">
        <w:rPr>
          <w:b/>
          <w:vertAlign w:val="subscript"/>
          <w:lang w:val="pt-BR"/>
        </w:rPr>
        <w:t>4</w:t>
      </w:r>
      <m:oMath>
        <m:r>
          <w:rPr>
            <w:rFonts w:ascii="Cambria Math" w:hAnsi="Cambria Math"/>
            <w:lang w:val="pt-BR"/>
          </w:rPr>
          <m:t>(</m:t>
        </m:r>
        <m:r>
          <m:rPr>
            <m:sty m:val="bi"/>
          </m:rPr>
          <w:rPr>
            <w:rFonts w:ascii="Cambria Math" w:hAnsi="Cambria Math"/>
            <w:lang w:val="pt-BR"/>
          </w:rPr>
          <m:t>n</m:t>
        </m:r>
        <m:r>
          <w:rPr>
            <w:rFonts w:ascii="Cambria Math" w:hAnsi="Cambria Math"/>
            <w:lang w:val="pt-BR"/>
          </w:rPr>
          <m:t>)</m:t>
        </m:r>
      </m:oMath>
      <w:r w:rsidRPr="00836ED0">
        <w:rPr>
          <w:lang w:val="pt-BR"/>
        </w:rPr>
        <w:t xml:space="preserve"> – </w:t>
      </w:r>
      <w:r w:rsidRPr="00836ED0">
        <w:rPr>
          <w:b/>
          <w:lang w:val="pt-BR"/>
        </w:rPr>
        <w:t xml:space="preserve"> </w:t>
      </w:r>
      <w:r>
        <w:rPr>
          <w:b/>
          <w:lang w:val="pt-BR"/>
        </w:rPr>
        <w:t>Máximo entre as heurísticas</w:t>
      </w:r>
    </w:p>
    <w:p w14:paraId="08A37427" w14:textId="77777777" w:rsidR="00B3415F" w:rsidRDefault="00B3415F" w:rsidP="00B3415F">
      <w:pPr>
        <w:rPr>
          <w:lang w:val="pt-BR"/>
        </w:rPr>
      </w:pPr>
      <w:r>
        <w:rPr>
          <w:lang w:val="pt-BR"/>
        </w:rPr>
        <w:tab/>
        <w:t xml:space="preserve">Está heurística utilizará o máximo das heurísticas anteriores, portanto sua complexidade também depende </w:t>
      </w:r>
      <w:r w:rsidR="00CC5693">
        <w:rPr>
          <w:lang w:val="pt-BR"/>
        </w:rPr>
        <w:t>das mesmas.</w:t>
      </w:r>
    </w:p>
    <w:p w14:paraId="01ABA84E" w14:textId="77777777" w:rsidR="00CC5693" w:rsidRPr="00CC5693" w:rsidRDefault="00CC5693" w:rsidP="00B3415F">
      <w:pPr>
        <w:rPr>
          <w:rFonts w:ascii="Cambria Math" w:hAnsi="Cambria Math"/>
          <w:lang w:val="pt-BR"/>
          <w:oMath/>
        </w:rPr>
      </w:pPr>
      <m:oMathPara>
        <m:oMath>
          <m:r>
            <w:rPr>
              <w:rFonts w:ascii="Cambria Math" w:hAnsi="Cambria Math"/>
              <w:lang w:val="pt-BR"/>
            </w:rPr>
            <m:t>max 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 xml:space="preserve">(n),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w:rPr>
              <w:rFonts w:ascii="Cambria Math" w:hAnsi="Cambria Math"/>
              <w:lang w:val="pt-BR"/>
            </w:rPr>
            <m:t xml:space="preserve">(n), 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h'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w:rPr>
              <w:rFonts w:ascii="Cambria Math" w:hAnsi="Cambria Math"/>
              <w:lang w:val="pt-BR"/>
            </w:rPr>
            <m:t>(n)).</m:t>
          </m:r>
        </m:oMath>
      </m:oMathPara>
    </w:p>
    <w:p w14:paraId="31646B4A" w14:textId="77777777" w:rsidR="00EC49FE" w:rsidRPr="00E84284" w:rsidRDefault="00603861" w:rsidP="00603861">
      <w:pPr>
        <w:pStyle w:val="Heading1"/>
        <w:rPr>
          <w:lang w:val="pt-BR"/>
        </w:rPr>
      </w:pPr>
      <w:r w:rsidRPr="00E84284">
        <w:rPr>
          <w:lang w:val="pt-BR"/>
        </w:rPr>
        <w:t>5</w:t>
      </w:r>
      <w:r w:rsidR="00EC49FE" w:rsidRPr="00E84284">
        <w:rPr>
          <w:lang w:val="pt-BR"/>
        </w:rPr>
        <w:t xml:space="preserve">. </w:t>
      </w:r>
      <w:r w:rsidR="00CC5693" w:rsidRPr="00E84284">
        <w:rPr>
          <w:lang w:val="pt-BR"/>
        </w:rPr>
        <w:t>Metodologia</w:t>
      </w:r>
    </w:p>
    <w:p w14:paraId="7474BD24" w14:textId="77777777" w:rsidR="00E372CA" w:rsidRPr="00E372CA" w:rsidRDefault="00CC5693" w:rsidP="0091651F">
      <w:pPr>
        <w:spacing w:after="240"/>
        <w:rPr>
          <w:lang w:val="pt-BR"/>
        </w:rPr>
      </w:pPr>
      <w:r w:rsidRPr="00E84284">
        <w:rPr>
          <w:lang w:val="pt-BR"/>
        </w:rPr>
        <w:tab/>
      </w:r>
      <w:r w:rsidRPr="00CC5693">
        <w:rPr>
          <w:lang w:val="pt-BR"/>
        </w:rPr>
        <w:t xml:space="preserve">Quando se trata de metodologia, foi necessário estabelecer recursos para que os testes possam ser feitos de forma </w:t>
      </w:r>
      <w:r w:rsidR="00E372CA">
        <w:rPr>
          <w:lang w:val="pt-BR"/>
        </w:rPr>
        <w:t>justa. Esta seção dica-se a explicar os métodos e recursos utilizados no projeto.</w:t>
      </w:r>
    </w:p>
    <w:p w14:paraId="3D88F4F5" w14:textId="77777777" w:rsidR="00CC5693" w:rsidRDefault="00CC5693" w:rsidP="00CC5693">
      <w:pPr>
        <w:rPr>
          <w:b/>
          <w:lang w:val="pt-BR"/>
        </w:rPr>
      </w:pPr>
      <w:r w:rsidRPr="00CC5693">
        <w:rPr>
          <w:b/>
          <w:lang w:val="pt-BR"/>
        </w:rPr>
        <w:t>5.1</w:t>
      </w:r>
      <w:r w:rsidR="009B4205">
        <w:rPr>
          <w:b/>
          <w:lang w:val="pt-BR"/>
        </w:rPr>
        <w:t>.</w:t>
      </w:r>
      <w:r w:rsidRPr="00CC5693">
        <w:rPr>
          <w:b/>
          <w:lang w:val="pt-BR"/>
        </w:rPr>
        <w:t xml:space="preserve"> Máquina</w:t>
      </w:r>
    </w:p>
    <w:p w14:paraId="4A2A1D9D" w14:textId="67E433E0" w:rsidR="0091651F" w:rsidRDefault="0091651F" w:rsidP="00CC5693">
      <w:pPr>
        <w:rPr>
          <w:lang w:val="pt-BR"/>
        </w:rPr>
      </w:pPr>
      <w:r>
        <w:rPr>
          <w:lang w:val="pt-BR"/>
        </w:rPr>
        <w:tab/>
      </w:r>
      <w:r w:rsidR="006E0F2B">
        <w:rPr>
          <w:lang w:val="pt-BR"/>
        </w:rPr>
        <w:t>Foi utilizado uma</w:t>
      </w:r>
      <w:r>
        <w:rPr>
          <w:lang w:val="pt-BR"/>
        </w:rPr>
        <w:t xml:space="preserve"> máquina pessoal </w:t>
      </w:r>
      <w:r w:rsidR="006E0F2B">
        <w:rPr>
          <w:lang w:val="pt-BR"/>
        </w:rPr>
        <w:t>com as configurações a seguir</w:t>
      </w:r>
      <w:r>
        <w:rPr>
          <w:rStyle w:val="FootnoteReference"/>
          <w:lang w:val="pt-BR"/>
        </w:rPr>
        <w:footnoteReference w:id="5"/>
      </w:r>
      <w:r>
        <w:rPr>
          <w:lang w:val="pt-BR"/>
        </w:rPr>
        <w:t>:</w:t>
      </w:r>
    </w:p>
    <w:p w14:paraId="4CBEFC3B" w14:textId="744E0B9B" w:rsidR="0091651F" w:rsidRDefault="0091651F" w:rsidP="0091651F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Processador: </w:t>
      </w:r>
      <w:r w:rsidRPr="0091651F">
        <w:rPr>
          <w:lang w:val="pt-BR"/>
        </w:rPr>
        <w:t xml:space="preserve">Intel(R) </w:t>
      </w:r>
      <w:r w:rsidR="000469E5">
        <w:rPr>
          <w:lang w:val="pt-BR"/>
        </w:rPr>
        <w:t>Core(TM) i7-3770k CPU @ 3.50</w:t>
      </w:r>
      <w:r w:rsidRPr="0091651F">
        <w:rPr>
          <w:lang w:val="pt-BR"/>
        </w:rPr>
        <w:t>GHz</w:t>
      </w:r>
      <w:r w:rsidR="00332AD5">
        <w:rPr>
          <w:lang w:val="pt-BR"/>
        </w:rPr>
        <w:t>;</w:t>
      </w:r>
    </w:p>
    <w:p w14:paraId="55DF485C" w14:textId="0BCD0679" w:rsidR="0091651F" w:rsidRDefault="0091651F" w:rsidP="0091651F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Memória RAM: </w:t>
      </w:r>
      <w:r w:rsidR="000469E5">
        <w:rPr>
          <w:lang w:val="pt-BR"/>
        </w:rPr>
        <w:t>16.0</w:t>
      </w:r>
      <w:r>
        <w:rPr>
          <w:lang w:val="pt-BR"/>
        </w:rPr>
        <w:t>GB</w:t>
      </w:r>
      <w:r w:rsidR="00332AD5">
        <w:rPr>
          <w:lang w:val="pt-BR"/>
        </w:rPr>
        <w:t>;</w:t>
      </w:r>
    </w:p>
    <w:p w14:paraId="71E7E4F5" w14:textId="7B5EE7AE" w:rsidR="0091651F" w:rsidRDefault="00040407" w:rsidP="0091651F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Disco: </w:t>
      </w:r>
      <w:r w:rsidR="009B239C">
        <w:rPr>
          <w:lang w:val="pt-BR"/>
        </w:rPr>
        <w:t>100</w:t>
      </w:r>
      <w:r>
        <w:rPr>
          <w:lang w:val="pt-BR"/>
        </w:rPr>
        <w:t>.</w:t>
      </w:r>
      <w:r w:rsidR="000469E5">
        <w:rPr>
          <w:lang w:val="pt-BR"/>
        </w:rPr>
        <w:t>6</w:t>
      </w:r>
      <w:r w:rsidR="0091651F">
        <w:rPr>
          <w:lang w:val="pt-BR"/>
        </w:rPr>
        <w:t>GB</w:t>
      </w:r>
      <w:r w:rsidR="00332AD5">
        <w:rPr>
          <w:lang w:val="pt-BR"/>
        </w:rPr>
        <w:t>;</w:t>
      </w:r>
    </w:p>
    <w:p w14:paraId="68478EA7" w14:textId="72D3A701" w:rsidR="0091651F" w:rsidRDefault="0091651F" w:rsidP="0091651F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GPU: </w:t>
      </w:r>
      <w:r w:rsidR="000469E5">
        <w:rPr>
          <w:lang w:val="pt-BR"/>
        </w:rPr>
        <w:t>RX580 8gb</w:t>
      </w:r>
    </w:p>
    <w:p w14:paraId="1C387C0E" w14:textId="626D3F15" w:rsidR="00AD5B14" w:rsidRPr="006A6B4F" w:rsidRDefault="00EA113B" w:rsidP="00075A64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OS:</w:t>
      </w:r>
      <w:r w:rsidR="00075A64" w:rsidRPr="00075A64">
        <w:t xml:space="preserve"> </w:t>
      </w:r>
      <w:r w:rsidR="000469E5">
        <w:rPr>
          <w:lang w:val="pt-BR"/>
        </w:rPr>
        <w:t>Windows 10 Home</w:t>
      </w:r>
    </w:p>
    <w:p w14:paraId="3DFBE154" w14:textId="77777777" w:rsidR="00FC0EAE" w:rsidRDefault="00FC0EAE" w:rsidP="00FC0EAE">
      <w:pPr>
        <w:rPr>
          <w:b/>
          <w:lang w:val="pt-BR"/>
        </w:rPr>
      </w:pPr>
      <w:r>
        <w:rPr>
          <w:b/>
          <w:lang w:val="pt-BR"/>
        </w:rPr>
        <w:t>5.2</w:t>
      </w:r>
      <w:r w:rsidR="009B4205">
        <w:rPr>
          <w:b/>
          <w:lang w:val="pt-BR"/>
        </w:rPr>
        <w:t>.</w:t>
      </w:r>
      <w:r>
        <w:rPr>
          <w:b/>
          <w:lang w:val="pt-BR"/>
        </w:rPr>
        <w:t xml:space="preserve"> Linguagem</w:t>
      </w:r>
    </w:p>
    <w:p w14:paraId="4F03765A" w14:textId="52E03D3A" w:rsidR="009F4020" w:rsidRDefault="00FC0EAE" w:rsidP="00AD5B14">
      <w:pPr>
        <w:rPr>
          <w:lang w:val="pt-BR"/>
        </w:rPr>
      </w:pPr>
      <w:r>
        <w:rPr>
          <w:b/>
          <w:lang w:val="pt-BR"/>
        </w:rPr>
        <w:tab/>
      </w:r>
      <w:r>
        <w:rPr>
          <w:lang w:val="pt-BR"/>
        </w:rPr>
        <w:t xml:space="preserve">A linguagem utilizada foi o </w:t>
      </w:r>
      <w:r w:rsidRPr="00FC0EAE">
        <w:rPr>
          <w:i/>
          <w:lang w:val="pt-BR"/>
        </w:rPr>
        <w:t>python</w:t>
      </w:r>
      <w:r>
        <w:rPr>
          <w:lang w:val="pt-BR"/>
        </w:rPr>
        <w:t xml:space="preserve"> 3.8</w:t>
      </w:r>
      <w:r>
        <w:rPr>
          <w:rStyle w:val="FootnoteReference"/>
          <w:lang w:val="pt-BR"/>
        </w:rPr>
        <w:footnoteReference w:id="6"/>
      </w:r>
      <w:r>
        <w:rPr>
          <w:lang w:val="pt-BR"/>
        </w:rPr>
        <w:t xml:space="preserve"> .</w:t>
      </w:r>
    </w:p>
    <w:p w14:paraId="7F99AE70" w14:textId="77777777" w:rsidR="009F4020" w:rsidRDefault="009F4020" w:rsidP="00AD5B14">
      <w:pPr>
        <w:rPr>
          <w:lang w:val="pt-BR"/>
        </w:rPr>
      </w:pPr>
    </w:p>
    <w:p w14:paraId="15C5F619" w14:textId="77777777" w:rsidR="009F4020" w:rsidRDefault="009F4020" w:rsidP="00AD5B14">
      <w:pPr>
        <w:rPr>
          <w:lang w:val="pt-BR"/>
        </w:rPr>
      </w:pPr>
    </w:p>
    <w:p w14:paraId="667ECA09" w14:textId="77777777" w:rsidR="009F4020" w:rsidRPr="00482794" w:rsidRDefault="009F4020" w:rsidP="00AD5B14">
      <w:pPr>
        <w:rPr>
          <w:lang w:val="pt-BR"/>
        </w:rPr>
      </w:pPr>
    </w:p>
    <w:p w14:paraId="2D06C839" w14:textId="77777777" w:rsidR="009F4020" w:rsidRDefault="00FC0EAE" w:rsidP="00FC0EAE">
      <w:pPr>
        <w:rPr>
          <w:b/>
          <w:lang w:val="pt-BR"/>
        </w:rPr>
      </w:pPr>
      <w:r>
        <w:rPr>
          <w:b/>
          <w:lang w:val="pt-BR"/>
        </w:rPr>
        <w:lastRenderedPageBreak/>
        <w:t>5.3</w:t>
      </w:r>
      <w:r w:rsidR="009B4205">
        <w:rPr>
          <w:b/>
          <w:lang w:val="pt-BR"/>
        </w:rPr>
        <w:t>.</w:t>
      </w:r>
      <w:r w:rsidR="00AD5B14">
        <w:rPr>
          <w:b/>
          <w:lang w:val="pt-BR"/>
        </w:rPr>
        <w:t xml:space="preserve"> Métrica de tempo e memória</w:t>
      </w:r>
    </w:p>
    <w:p w14:paraId="6F18F647" w14:textId="2919BAE0" w:rsidR="009D722D" w:rsidRDefault="009F4020" w:rsidP="00FC0EAE">
      <w:pPr>
        <w:rPr>
          <w:b/>
          <w:lang w:val="pt-BR"/>
        </w:rPr>
      </w:pPr>
      <w:r>
        <w:rPr>
          <w:b/>
          <w:lang w:val="pt-BR"/>
        </w:rPr>
        <w:tab/>
      </w:r>
      <w:r w:rsidR="00AD5B14">
        <w:rPr>
          <w:lang w:val="pt-BR"/>
        </w:rPr>
        <w:t>Para calcular</w:t>
      </w:r>
      <w:r w:rsidR="002B31E6">
        <w:rPr>
          <w:lang w:val="pt-BR"/>
        </w:rPr>
        <w:t xml:space="preserve"> o tempo de execução foi utilizado o módulo </w:t>
      </w:r>
      <w:r w:rsidR="009B239C">
        <w:rPr>
          <w:i/>
          <w:lang w:val="pt-BR"/>
        </w:rPr>
        <w:t>time.time()</w:t>
      </w:r>
      <w:r w:rsidR="002B31E6">
        <w:rPr>
          <w:rStyle w:val="FootnoteReference"/>
          <w:i/>
          <w:lang w:val="pt-BR"/>
        </w:rPr>
        <w:footnoteReference w:id="7"/>
      </w:r>
      <w:r w:rsidR="00AD5B14">
        <w:rPr>
          <w:lang w:val="pt-BR"/>
        </w:rPr>
        <w:t xml:space="preserve"> </w:t>
      </w:r>
      <w:r w:rsidR="002B31E6">
        <w:rPr>
          <w:lang w:val="pt-BR"/>
        </w:rPr>
        <w:t xml:space="preserve">e a verificação de memória através da biblioteca </w:t>
      </w:r>
      <w:r w:rsidR="002B31E6" w:rsidRPr="002B31E6">
        <w:rPr>
          <w:i/>
          <w:lang w:val="pt-BR"/>
        </w:rPr>
        <w:t>sys</w:t>
      </w:r>
      <w:r w:rsidR="002B31E6">
        <w:rPr>
          <w:rStyle w:val="FootnoteReference"/>
          <w:i/>
          <w:lang w:val="pt-BR"/>
        </w:rPr>
        <w:footnoteReference w:id="8"/>
      </w:r>
      <w:r w:rsidR="002B31E6">
        <w:rPr>
          <w:lang w:val="pt-BR"/>
        </w:rPr>
        <w:t xml:space="preserve"> </w:t>
      </w:r>
      <w:r w:rsidR="00FC0EAE">
        <w:rPr>
          <w:lang w:val="pt-BR"/>
        </w:rPr>
        <w:t xml:space="preserve"> </w:t>
      </w:r>
      <w:r w:rsidR="002B31E6">
        <w:rPr>
          <w:lang w:val="pt-BR"/>
        </w:rPr>
        <w:t xml:space="preserve"> utilizando o método </w:t>
      </w:r>
      <w:r w:rsidR="002B31E6" w:rsidRPr="002B31E6">
        <w:rPr>
          <w:i/>
          <w:lang w:val="pt-BR"/>
        </w:rPr>
        <w:t>getsizeof()</w:t>
      </w:r>
      <w:r w:rsidR="002B31E6">
        <w:rPr>
          <w:lang w:val="pt-BR"/>
        </w:rPr>
        <w:t xml:space="preserve"> dos conjuntos A e F combinados.</w:t>
      </w:r>
    </w:p>
    <w:p w14:paraId="5B22E3AA" w14:textId="77777777" w:rsidR="009F4020" w:rsidRPr="009F4020" w:rsidRDefault="009F4020" w:rsidP="00FC0EAE">
      <w:pPr>
        <w:rPr>
          <w:b/>
          <w:lang w:val="pt-BR"/>
        </w:rPr>
      </w:pPr>
    </w:p>
    <w:p w14:paraId="0E9C3EAC" w14:textId="77777777" w:rsidR="00FC0EAE" w:rsidRPr="00FC0EAE" w:rsidRDefault="00FC0EAE" w:rsidP="00FC0EAE">
      <w:pPr>
        <w:rPr>
          <w:b/>
          <w:lang w:val="pt-BR"/>
        </w:rPr>
      </w:pPr>
      <w:r w:rsidRPr="00FC0EAE">
        <w:rPr>
          <w:b/>
          <w:lang w:val="pt-BR"/>
        </w:rPr>
        <w:t>5.4</w:t>
      </w:r>
      <w:r w:rsidR="009B4205">
        <w:rPr>
          <w:b/>
          <w:lang w:val="pt-BR"/>
        </w:rPr>
        <w:t>.</w:t>
      </w:r>
      <w:r w:rsidRPr="00FC0EAE">
        <w:rPr>
          <w:b/>
          <w:lang w:val="pt-BR"/>
        </w:rPr>
        <w:t xml:space="preserve"> </w:t>
      </w:r>
      <w:r>
        <w:rPr>
          <w:b/>
          <w:lang w:val="pt-BR"/>
        </w:rPr>
        <w:t>Estrutura dos dados</w:t>
      </w:r>
    </w:p>
    <w:p w14:paraId="1B1CFCF7" w14:textId="77777777" w:rsidR="00EC6F97" w:rsidRDefault="00FC0EAE" w:rsidP="0068092C">
      <w:pPr>
        <w:rPr>
          <w:lang w:val="pt-BR"/>
        </w:rPr>
      </w:pPr>
      <w:r w:rsidRPr="009B4205">
        <w:rPr>
          <w:lang w:val="pt-BR"/>
        </w:rPr>
        <w:tab/>
      </w:r>
      <w:r w:rsidRPr="00EE035B">
        <w:rPr>
          <w:lang w:val="pt-BR"/>
        </w:rPr>
        <w:t xml:space="preserve">Ao implementar o algoritmo A* </w:t>
      </w:r>
      <w:r w:rsidR="00EE035B" w:rsidRPr="00EE035B">
        <w:rPr>
          <w:lang w:val="pt-BR"/>
        </w:rPr>
        <w:t xml:space="preserve">é necessário estabelecer uma estrutua de dados para armazenar adequadamente </w:t>
      </w:r>
      <w:r w:rsidR="00EE035B">
        <w:rPr>
          <w:lang w:val="pt-BR"/>
        </w:rPr>
        <w:t>os c</w:t>
      </w:r>
      <w:r w:rsidR="00020336">
        <w:rPr>
          <w:lang w:val="pt-BR"/>
        </w:rPr>
        <w:t>onjuntos A e</w:t>
      </w:r>
      <w:r w:rsidR="005B48F4">
        <w:rPr>
          <w:lang w:val="pt-BR"/>
        </w:rPr>
        <w:t xml:space="preserve"> </w:t>
      </w:r>
      <w:r w:rsidR="00EE035B">
        <w:rPr>
          <w:lang w:val="pt-BR"/>
        </w:rPr>
        <w:t>F</w:t>
      </w:r>
      <w:r w:rsidR="00020336">
        <w:rPr>
          <w:lang w:val="pt-BR"/>
        </w:rPr>
        <w:t>,</w:t>
      </w:r>
      <w:r w:rsidR="00EE035B">
        <w:rPr>
          <w:lang w:val="pt-BR"/>
        </w:rPr>
        <w:t xml:space="preserve"> além da estrutura dos nós</w:t>
      </w:r>
      <w:r w:rsidR="0068092C" w:rsidRPr="00EE035B">
        <w:rPr>
          <w:lang w:val="pt-BR"/>
        </w:rPr>
        <w:t>.</w:t>
      </w:r>
    </w:p>
    <w:p w14:paraId="42215736" w14:textId="77777777" w:rsidR="00EC6F97" w:rsidRDefault="00EC6F97" w:rsidP="00EC6F97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O conjunto A: </w:t>
      </w:r>
      <w:r w:rsidRPr="00EC6F97">
        <w:rPr>
          <w:lang w:val="pt-BR"/>
        </w:rPr>
        <w:t>estados que já foram gerados, mas ainda não foram processados pelo algoritmo;</w:t>
      </w:r>
    </w:p>
    <w:p w14:paraId="141B9766" w14:textId="77777777" w:rsidR="00EC6F97" w:rsidRDefault="00EC6F97" w:rsidP="00EC6F97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O conjunto F: estados </w:t>
      </w:r>
      <w:r w:rsidRPr="00EC6F97">
        <w:rPr>
          <w:lang w:val="pt-BR"/>
        </w:rPr>
        <w:t>que já for</w:t>
      </w:r>
      <w:r>
        <w:rPr>
          <w:lang w:val="pt-BR"/>
        </w:rPr>
        <w:t>am processados pelo algoritmo.</w:t>
      </w:r>
    </w:p>
    <w:p w14:paraId="018BE34C" w14:textId="77777777" w:rsidR="00EE035B" w:rsidRDefault="00EC6F97" w:rsidP="0068092C">
      <w:pPr>
        <w:rPr>
          <w:lang w:val="pt-BR"/>
        </w:rPr>
      </w:pPr>
      <w:r>
        <w:rPr>
          <w:lang w:val="pt-BR"/>
        </w:rPr>
        <w:tab/>
      </w:r>
      <w:r w:rsidR="00EE035B">
        <w:rPr>
          <w:lang w:val="pt-BR"/>
        </w:rPr>
        <w:t>No projeto o nó foi estruturado como uma classe (</w:t>
      </w:r>
      <w:r w:rsidR="00EE035B" w:rsidRPr="00EE035B">
        <w:rPr>
          <w:i/>
          <w:lang w:val="pt-BR"/>
        </w:rPr>
        <w:t>Node</w:t>
      </w:r>
      <w:r w:rsidR="009710F9">
        <w:rPr>
          <w:lang w:val="pt-BR"/>
        </w:rPr>
        <w:t>), possuido o e</w:t>
      </w:r>
      <w:r w:rsidR="00EE035B">
        <w:rPr>
          <w:lang w:val="pt-BR"/>
        </w:rPr>
        <w:t>stado do tabuleiro (</w:t>
      </w:r>
      <w:r w:rsidR="00EE035B" w:rsidRPr="00EE035B">
        <w:rPr>
          <w:i/>
          <w:lang w:val="pt-BR"/>
        </w:rPr>
        <w:t>state</w:t>
      </w:r>
      <w:r w:rsidR="00EE035B">
        <w:rPr>
          <w:lang w:val="pt-BR"/>
        </w:rPr>
        <w:t xml:space="preserve">), </w:t>
      </w:r>
      <w:r w:rsidR="009710F9">
        <w:rPr>
          <w:lang w:val="pt-BR"/>
        </w:rPr>
        <w:t>o pai que gerou o nó (</w:t>
      </w:r>
      <w:r w:rsidR="009710F9" w:rsidRPr="009710F9">
        <w:rPr>
          <w:i/>
          <w:lang w:val="pt-BR"/>
        </w:rPr>
        <w:t>parent</w:t>
      </w:r>
      <w:r w:rsidR="009710F9">
        <w:rPr>
          <w:lang w:val="pt-BR"/>
        </w:rPr>
        <w:t xml:space="preserve">), </w:t>
      </w:r>
      <w:r w:rsidR="00EE035B">
        <w:rPr>
          <w:lang w:val="pt-BR"/>
        </w:rPr>
        <w:t xml:space="preserve">o custo de </w:t>
      </w:r>
      <m:oMath>
        <m:r>
          <w:rPr>
            <w:rFonts w:ascii="Cambria Math" w:hAnsi="Cambria Math"/>
            <w:lang w:val="pt-BR"/>
          </w:rPr>
          <m:t>g(n)</m:t>
        </m:r>
      </m:oMath>
      <w:r w:rsidR="00EE035B">
        <w:rPr>
          <w:lang w:val="pt-BR"/>
        </w:rPr>
        <w:t xml:space="preserve"> (</w:t>
      </w:r>
      <w:r w:rsidR="00EE035B" w:rsidRPr="00EE035B">
        <w:rPr>
          <w:i/>
          <w:lang w:val="pt-BR"/>
        </w:rPr>
        <w:t>gcost</w:t>
      </w:r>
      <w:r w:rsidR="00EE035B">
        <w:rPr>
          <w:lang w:val="pt-BR"/>
        </w:rPr>
        <w:t xml:space="preserve">) o custo de </w:t>
      </w:r>
      <m:oMath>
        <m:r>
          <w:rPr>
            <w:rFonts w:ascii="Cambria Math" w:hAnsi="Cambria Math"/>
            <w:lang w:val="pt-BR"/>
          </w:rPr>
          <m:t>h(n)</m:t>
        </m:r>
      </m:oMath>
      <w:r w:rsidR="00EE035B">
        <w:rPr>
          <w:lang w:val="pt-BR"/>
        </w:rPr>
        <w:t xml:space="preserve"> (</w:t>
      </w:r>
      <w:r w:rsidR="00EE035B" w:rsidRPr="00EE035B">
        <w:rPr>
          <w:i/>
          <w:lang w:val="pt-BR"/>
        </w:rPr>
        <w:t>hcost</w:t>
      </w:r>
      <w:r w:rsidR="00EE035B">
        <w:rPr>
          <w:lang w:val="pt-BR"/>
        </w:rPr>
        <w:t xml:space="preserve">) e uma função paro cálculo de </w:t>
      </w:r>
      <m:oMath>
        <m:r>
          <w:rPr>
            <w:rFonts w:ascii="Cambria Math" w:hAnsi="Cambria Math"/>
            <w:lang w:val="pt-BR"/>
          </w:rPr>
          <m:t>f(n)</m:t>
        </m:r>
      </m:oMath>
      <w:r w:rsidR="00EE035B">
        <w:rPr>
          <w:lang w:val="pt-BR"/>
        </w:rPr>
        <w:t>, comno é mostrado na Figura 1.</w:t>
      </w:r>
    </w:p>
    <w:p w14:paraId="6E9B99C5" w14:textId="77777777" w:rsidR="00EE035B" w:rsidRDefault="00F73E72" w:rsidP="009710F9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F205FB8" wp14:editId="6804D515">
            <wp:extent cx="3343275" cy="13040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(2)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1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710" cy="13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1F7D" w14:textId="77777777" w:rsidR="009710F9" w:rsidRDefault="009710F9" w:rsidP="009710F9">
      <w:pPr>
        <w:jc w:val="center"/>
        <w:rPr>
          <w:rFonts w:ascii="Helvetica" w:hAnsi="Helvetica" w:cs="Helvetica"/>
          <w:b/>
          <w:sz w:val="20"/>
          <w:lang w:val="pt-BR"/>
        </w:rPr>
      </w:pPr>
      <w:r w:rsidRPr="009710F9">
        <w:rPr>
          <w:rFonts w:ascii="Helvetica" w:hAnsi="Helvetica" w:cs="Helvetica"/>
          <w:b/>
          <w:sz w:val="20"/>
          <w:lang w:val="pt-BR"/>
        </w:rPr>
        <w:t>Figura 1. Classe Node</w:t>
      </w:r>
    </w:p>
    <w:p w14:paraId="292FECA2" w14:textId="77777777" w:rsidR="00020336" w:rsidRPr="009710F9" w:rsidRDefault="00020336" w:rsidP="009710F9">
      <w:pPr>
        <w:jc w:val="center"/>
        <w:rPr>
          <w:rFonts w:ascii="Helvetica" w:hAnsi="Helvetica" w:cs="Helvetica"/>
          <w:b/>
          <w:sz w:val="20"/>
          <w:lang w:val="pt-BR"/>
        </w:rPr>
      </w:pPr>
    </w:p>
    <w:p w14:paraId="2E95BDBF" w14:textId="77777777" w:rsidR="006A6B4F" w:rsidRDefault="00EA113B" w:rsidP="009B4205">
      <w:pPr>
        <w:rPr>
          <w:lang w:val="pt-BR"/>
        </w:rPr>
      </w:pPr>
      <w:r w:rsidRPr="00E84284">
        <w:rPr>
          <w:lang w:val="pt-BR"/>
        </w:rPr>
        <w:tab/>
      </w:r>
      <w:r w:rsidR="00F73E72" w:rsidRPr="00163E78">
        <w:rPr>
          <w:lang w:val="pt-BR"/>
        </w:rPr>
        <w:t xml:space="preserve">A estrutura fundamental </w:t>
      </w:r>
      <w:r w:rsidR="004B608D">
        <w:rPr>
          <w:lang w:val="pt-BR"/>
        </w:rPr>
        <w:t xml:space="preserve">do código A* </w:t>
      </w:r>
      <w:r w:rsidR="00163E78" w:rsidRPr="00163E78">
        <w:rPr>
          <w:lang w:val="pt-BR"/>
        </w:rPr>
        <w:t xml:space="preserve">é a do conjunto </w:t>
      </w:r>
      <w:r w:rsidR="00163E78">
        <w:rPr>
          <w:lang w:val="pt-BR"/>
        </w:rPr>
        <w:t>A e F, que foi implementado em tabela hash</w:t>
      </w:r>
      <w:r w:rsidR="004B608D">
        <w:rPr>
          <w:lang w:val="pt-BR"/>
        </w:rPr>
        <w:t>, que existe por padrão em python com o uso de dicionário.</w:t>
      </w:r>
      <w:r w:rsidR="006A6B4F">
        <w:rPr>
          <w:lang w:val="pt-BR"/>
        </w:rPr>
        <w:t xml:space="preserve"> As tabelas hash tem como chave uma </w:t>
      </w:r>
      <w:r w:rsidR="006A6B4F" w:rsidRPr="006A6B4F">
        <w:rPr>
          <w:i/>
          <w:lang w:val="pt-BR"/>
        </w:rPr>
        <w:t>string</w:t>
      </w:r>
      <w:r w:rsidR="006A6B4F">
        <w:rPr>
          <w:lang w:val="pt-BR"/>
        </w:rPr>
        <w:t xml:space="preserve"> com o estado do tabuleiro (</w:t>
      </w:r>
      <w:r w:rsidR="006A6B4F" w:rsidRPr="006A6B4F">
        <w:rPr>
          <w:i/>
          <w:lang w:val="pt-BR"/>
        </w:rPr>
        <w:t>iniTable.state</w:t>
      </w:r>
      <w:r w:rsidR="006A6B4F">
        <w:rPr>
          <w:lang w:val="pt-BR"/>
        </w:rPr>
        <w:t>) e o nó (</w:t>
      </w:r>
      <w:r w:rsidR="006A6B4F" w:rsidRPr="006A6B4F">
        <w:rPr>
          <w:i/>
          <w:lang w:val="pt-BR"/>
        </w:rPr>
        <w:t>iniTable</w:t>
      </w:r>
      <w:r w:rsidR="006A6B4F">
        <w:rPr>
          <w:lang w:val="pt-BR"/>
        </w:rPr>
        <w:t xml:space="preserve">). </w:t>
      </w:r>
      <w:r w:rsidR="004B608D">
        <w:rPr>
          <w:lang w:val="pt-BR"/>
        </w:rPr>
        <w:t xml:space="preserve"> Além disso, foi necessário um estrutura de heap para para armazenar</w:t>
      </w:r>
      <w:r w:rsidR="006A6B4F">
        <w:rPr>
          <w:lang w:val="pt-BR"/>
        </w:rPr>
        <w:t xml:space="preserve"> o valor da função</w:t>
      </w:r>
      <w:r w:rsidR="004B608D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f(n)</m:t>
        </m:r>
      </m:oMath>
      <w:r w:rsidR="006A6B4F">
        <w:rPr>
          <w:lang w:val="pt-BR"/>
        </w:rPr>
        <w:t xml:space="preserve"> e a respectiva chave do dicionário. Como mostrado na figura a seguir:</w:t>
      </w:r>
    </w:p>
    <w:p w14:paraId="419D1962" w14:textId="77777777" w:rsidR="006A6B4F" w:rsidRDefault="006A6B4F" w:rsidP="006A6B4F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C6F6C29" wp14:editId="79951916">
            <wp:extent cx="2276310" cy="447675"/>
            <wp:effectExtent l="0" t="0" r="0" b="0"/>
            <wp:docPr id="10" name="Picture 10" descr="C:\Users\Felipe Diniz PC\Pictures\Capturar - he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elipe Diniz PC\Pictures\Capturar - hea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contras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31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AC01" w14:textId="77777777" w:rsidR="00020336" w:rsidRDefault="006A6B4F" w:rsidP="00020336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Figura 2. Estrutura do conjunto A e F</w:t>
      </w:r>
    </w:p>
    <w:p w14:paraId="334A6F51" w14:textId="77777777" w:rsidR="00482794" w:rsidRDefault="00482794" w:rsidP="00020336">
      <w:pPr>
        <w:jc w:val="center"/>
        <w:rPr>
          <w:rFonts w:ascii="Helvetica" w:hAnsi="Helvetica" w:cs="Helvetica"/>
          <w:b/>
          <w:sz w:val="20"/>
          <w:lang w:val="pt-BR"/>
        </w:rPr>
      </w:pPr>
    </w:p>
    <w:p w14:paraId="499D3ECE" w14:textId="77777777" w:rsidR="009B4205" w:rsidRDefault="006A6B4F" w:rsidP="00CA2F06">
      <w:pPr>
        <w:rPr>
          <w:rFonts w:cs="Times"/>
          <w:lang w:val="pt-BR"/>
        </w:rPr>
      </w:pPr>
      <w:r>
        <w:rPr>
          <w:rFonts w:ascii="Helvetica" w:hAnsi="Helvetica" w:cs="Helvetica"/>
          <w:sz w:val="20"/>
          <w:lang w:val="pt-BR"/>
        </w:rPr>
        <w:tab/>
      </w:r>
      <w:r w:rsidRPr="005B48F4">
        <w:rPr>
          <w:rFonts w:cs="Times"/>
          <w:lang w:val="pt-BR"/>
        </w:rPr>
        <w:t xml:space="preserve">Através da biblioteca </w:t>
      </w:r>
      <w:r w:rsidRPr="005B48F4">
        <w:rPr>
          <w:rFonts w:cs="Times"/>
          <w:i/>
          <w:lang w:val="pt-BR"/>
        </w:rPr>
        <w:t>heapq</w:t>
      </w:r>
      <w:r w:rsidRPr="005B48F4">
        <w:rPr>
          <w:rStyle w:val="FootnoteReference"/>
          <w:rFonts w:cs="Times"/>
          <w:i/>
          <w:lang w:val="pt-BR"/>
        </w:rPr>
        <w:footnoteReference w:id="9"/>
      </w:r>
      <w:r w:rsidRPr="005B48F4">
        <w:rPr>
          <w:rFonts w:cs="Times"/>
          <w:lang w:val="pt-BR"/>
        </w:rPr>
        <w:t xml:space="preserve"> é possível </w:t>
      </w:r>
      <w:r w:rsidR="005B48F4">
        <w:rPr>
          <w:rFonts w:cs="Times"/>
          <w:lang w:val="pt-BR"/>
        </w:rPr>
        <w:t xml:space="preserve">utilizar a </w:t>
      </w:r>
      <w:r w:rsidRPr="005B48F4">
        <w:rPr>
          <w:rFonts w:cs="Times"/>
          <w:lang w:val="pt-BR"/>
        </w:rPr>
        <w:t xml:space="preserve">estrutura heap </w:t>
      </w:r>
      <w:r w:rsidR="005B48F4">
        <w:rPr>
          <w:rFonts w:cs="Times"/>
          <w:lang w:val="pt-BR"/>
        </w:rPr>
        <w:t xml:space="preserve">como heap minímo, para que seja possível recuperar o menor valor de </w:t>
      </w:r>
      <m:oMath>
        <m:r>
          <w:rPr>
            <w:rFonts w:ascii="Cambria Math" w:hAnsi="Cambria Math"/>
            <w:lang w:val="pt-BR"/>
          </w:rPr>
          <m:t>f(n)</m:t>
        </m:r>
      </m:oMath>
      <w:r w:rsidR="005B48F4">
        <w:rPr>
          <w:rFonts w:cs="Times"/>
          <w:b/>
          <w:lang w:val="pt-BR"/>
        </w:rPr>
        <w:t xml:space="preserve"> </w:t>
      </w:r>
      <w:r w:rsidR="005B48F4">
        <w:rPr>
          <w:rFonts w:cs="Times"/>
          <w:lang w:val="pt-BR"/>
        </w:rPr>
        <w:t>sem percorrer todo conjunto A.</w:t>
      </w:r>
      <w:r w:rsidR="00EC6F97">
        <w:rPr>
          <w:rFonts w:cs="Times"/>
          <w:lang w:val="pt-BR"/>
        </w:rPr>
        <w:t xml:space="preserve"> Buscar uma chave em dicionário tem tempo constante de </w:t>
      </w:r>
      <m:oMath>
        <m:r>
          <m:rPr>
            <m:sty m:val="p"/>
          </m:rPr>
          <w:rPr>
            <w:rFonts w:ascii="Cambria Math" w:hAnsi="Cambria Math" w:cs="Times"/>
            <w:lang w:val="pt-BR"/>
          </w:rPr>
          <m:t>Ο</m:t>
        </m:r>
        <m:r>
          <w:rPr>
            <w:rFonts w:ascii="Cambria Math" w:hAnsi="Cambria Math" w:cs="Times"/>
            <w:lang w:val="pt-BR"/>
          </w:rPr>
          <m:t>(1)</m:t>
        </m:r>
      </m:oMath>
      <w:r w:rsidR="009B4205">
        <w:rPr>
          <w:rFonts w:cs="Times"/>
          <w:lang w:val="pt-BR"/>
        </w:rPr>
        <w:t xml:space="preserve"> e encontrar </w:t>
      </w:r>
      <w:r w:rsidR="009B4205">
        <w:rPr>
          <w:rFonts w:cs="Times"/>
          <w:lang w:val="pt-BR"/>
        </w:rPr>
        <w:lastRenderedPageBreak/>
        <w:t xml:space="preserve">o mínimo em um heap minímo pode ser feito em tempo constante, por fim verificar se um valor está em um dicionário tem tempo </w:t>
      </w:r>
      <m:oMath>
        <m:r>
          <m:rPr>
            <m:sty m:val="p"/>
          </m:rPr>
          <w:rPr>
            <w:rFonts w:ascii="Cambria Math" w:hAnsi="Cambria Math" w:cs="Times"/>
            <w:lang w:val="pt-BR"/>
          </w:rPr>
          <m:t>Ο</m:t>
        </m:r>
        <m:r>
          <w:rPr>
            <w:rFonts w:ascii="Cambria Math" w:hAnsi="Cambria Math" w:cs="Times"/>
            <w:lang w:val="pt-BR"/>
          </w:rPr>
          <m:t>(n)</m:t>
        </m:r>
      </m:oMath>
      <w:r w:rsidR="009B4205">
        <w:rPr>
          <w:rFonts w:cs="Times"/>
          <w:lang w:val="pt-BR"/>
        </w:rPr>
        <w:t>.</w:t>
      </w:r>
    </w:p>
    <w:p w14:paraId="2A68AB54" w14:textId="77777777" w:rsidR="00994143" w:rsidRDefault="00994143" w:rsidP="00CA2F06">
      <w:pPr>
        <w:rPr>
          <w:rFonts w:cs="Times"/>
          <w:lang w:val="pt-BR"/>
        </w:rPr>
      </w:pPr>
    </w:p>
    <w:p w14:paraId="25FBC56C" w14:textId="77777777" w:rsidR="00994143" w:rsidRDefault="00994143" w:rsidP="00CA2F06">
      <w:pPr>
        <w:rPr>
          <w:rFonts w:cs="Times"/>
          <w:lang w:val="pt-BR"/>
        </w:rPr>
      </w:pPr>
      <w:r w:rsidRPr="00994143">
        <w:rPr>
          <w:rFonts w:cs="Times"/>
          <w:b/>
          <w:sz w:val="26"/>
          <w:szCs w:val="26"/>
          <w:lang w:val="pt-BR"/>
        </w:rPr>
        <w:t>5.5 Analise das linhas 9 e 10 do algoritmo A* (versão II)</w:t>
      </w:r>
    </w:p>
    <w:p w14:paraId="7EFCB7C4" w14:textId="3E6D5161" w:rsidR="00190B10" w:rsidRDefault="00994143" w:rsidP="00CA2F06">
      <w:pPr>
        <w:rPr>
          <w:rFonts w:cs="Times"/>
          <w:lang w:val="pt-BR"/>
        </w:rPr>
      </w:pPr>
      <w:r>
        <w:rPr>
          <w:rFonts w:cs="Times"/>
          <w:lang w:val="pt-BR"/>
        </w:rPr>
        <w:tab/>
      </w:r>
      <w:r w:rsidRPr="00994143">
        <w:rPr>
          <w:rFonts w:cs="Times"/>
          <w:lang w:val="pt-BR"/>
        </w:rPr>
        <w:t>As linha</w:t>
      </w:r>
      <w:r w:rsidR="00190B10">
        <w:rPr>
          <w:rFonts w:cs="Times"/>
          <w:lang w:val="pt-BR"/>
        </w:rPr>
        <w:t>s 9 e 10 são responsáveis pela otimização da árvore, ou seja, dado</w:t>
      </w:r>
      <w:r w:rsidRPr="00994143">
        <w:rPr>
          <w:rFonts w:cs="Times"/>
          <w:lang w:val="pt-BR"/>
        </w:rPr>
        <w:t xml:space="preserve"> um estado do tabuleiro (nó)</w:t>
      </w:r>
      <w:r w:rsidR="00190B10">
        <w:rPr>
          <w:rFonts w:cs="Times"/>
          <w:lang w:val="pt-BR"/>
        </w:rPr>
        <w:t xml:space="preserve">, </w:t>
      </w:r>
      <w:r w:rsidR="009D722D">
        <w:rPr>
          <w:rFonts w:cs="Times"/>
          <w:lang w:val="pt-BR"/>
        </w:rPr>
        <w:t>essa parte do código irá</w:t>
      </w:r>
      <w:r w:rsidR="00190B10">
        <w:rPr>
          <w:rFonts w:cs="Times"/>
          <w:lang w:val="pt-BR"/>
        </w:rPr>
        <w:t xml:space="preserve"> verificar se o</w:t>
      </w:r>
      <w:r w:rsidRPr="00994143">
        <w:rPr>
          <w:rFonts w:cs="Times"/>
          <w:lang w:val="pt-BR"/>
        </w:rPr>
        <w:t xml:space="preserve"> estado já foi descoberto</w:t>
      </w:r>
      <w:r w:rsidR="00190B10">
        <w:rPr>
          <w:rFonts w:cs="Times"/>
          <w:lang w:val="pt-BR"/>
        </w:rPr>
        <w:t xml:space="preserve"> anteriormente</w:t>
      </w:r>
      <w:r w:rsidR="002A2FFB">
        <w:rPr>
          <w:rFonts w:cs="Times"/>
          <w:lang w:val="pt-BR"/>
        </w:rPr>
        <w:t xml:space="preserve"> e está no conjunto A, se sim, caso</w:t>
      </w:r>
      <w:r w:rsidRPr="00994143">
        <w:rPr>
          <w:rFonts w:cs="Times"/>
          <w:lang w:val="pt-BR"/>
        </w:rPr>
        <w:t xml:space="preserve"> o caminho atual encontrado</w:t>
      </w:r>
      <w:r w:rsidR="002A2FFB">
        <w:rPr>
          <w:rFonts w:cs="Times"/>
          <w:lang w:val="pt-BR"/>
        </w:rPr>
        <w:t xml:space="preserve"> para esse nó</w:t>
      </w:r>
      <w:r w:rsidRPr="00994143">
        <w:rPr>
          <w:rFonts w:cs="Times"/>
          <w:lang w:val="pt-BR"/>
        </w:rPr>
        <w:t xml:space="preserve"> for menor</w:t>
      </w:r>
      <w:r w:rsidR="00190B10">
        <w:rPr>
          <w:rFonts w:cs="Times"/>
          <w:lang w:val="pt-BR"/>
        </w:rPr>
        <w:t xml:space="preserve"> (</w:t>
      </w:r>
      <w:r w:rsidR="00C1492C">
        <w:rPr>
          <w:rFonts w:cs="Times"/>
          <w:lang w:val="pt-BR"/>
        </w:rPr>
        <w:t xml:space="preserve">considerando </w:t>
      </w:r>
      <m:oMath>
        <m:r>
          <w:rPr>
            <w:rFonts w:ascii="Cambria Math" w:hAnsi="Cambria Math" w:cs="Times"/>
            <w:lang w:val="pt-BR"/>
          </w:rPr>
          <m:t>g(n)</m:t>
        </m:r>
      </m:oMath>
      <w:r w:rsidR="00190B10">
        <w:rPr>
          <w:rFonts w:cs="Times"/>
          <w:lang w:val="pt-BR"/>
        </w:rPr>
        <w:t xml:space="preserve">) </w:t>
      </w:r>
      <w:r w:rsidR="009F4020">
        <w:rPr>
          <w:rFonts w:cs="Times"/>
          <w:lang w:val="pt-BR"/>
        </w:rPr>
        <w:t>do</w:t>
      </w:r>
      <w:r w:rsidR="00C1492C">
        <w:rPr>
          <w:rFonts w:cs="Times"/>
          <w:lang w:val="pt-BR"/>
        </w:rPr>
        <w:t xml:space="preserve"> </w:t>
      </w:r>
      <w:r w:rsidR="002A2FFB">
        <w:rPr>
          <w:rFonts w:cs="Times"/>
          <w:lang w:val="pt-BR"/>
        </w:rPr>
        <w:t>que</w:t>
      </w:r>
      <w:r w:rsidR="00C1492C">
        <w:rPr>
          <w:rFonts w:cs="Times"/>
          <w:lang w:val="pt-BR"/>
        </w:rPr>
        <w:t xml:space="preserve"> o que está em A</w:t>
      </w:r>
      <w:r w:rsidR="002A2FFB">
        <w:rPr>
          <w:rFonts w:cs="Times"/>
          <w:lang w:val="pt-BR"/>
        </w:rPr>
        <w:t>, irá removê-lo de A</w:t>
      </w:r>
      <w:r w:rsidR="00190B10">
        <w:rPr>
          <w:rFonts w:cs="Times"/>
          <w:lang w:val="pt-BR"/>
        </w:rPr>
        <w:t>.</w:t>
      </w:r>
    </w:p>
    <w:p w14:paraId="2277962F" w14:textId="2187AAF1" w:rsidR="00994143" w:rsidRPr="00994143" w:rsidRDefault="00190B10" w:rsidP="00CA2F06">
      <w:pPr>
        <w:rPr>
          <w:rFonts w:cs="Times"/>
          <w:lang w:val="pt-BR"/>
        </w:rPr>
      </w:pPr>
      <w:r>
        <w:rPr>
          <w:rFonts w:cs="Times"/>
          <w:lang w:val="pt-BR"/>
        </w:rPr>
        <w:tab/>
      </w:r>
      <w:r w:rsidR="00994143" w:rsidRPr="00994143">
        <w:rPr>
          <w:rFonts w:cs="Times"/>
          <w:lang w:val="pt-BR"/>
        </w:rPr>
        <w:t xml:space="preserve">Esse processo do algoritmo influência diretamente no uso de recurso do mesmo. A memória não armazenará caminhos que foram encontrados com o maior </w:t>
      </w:r>
      <m:oMath>
        <m:r>
          <w:rPr>
            <w:rFonts w:ascii="Cambria Math" w:hAnsi="Cambria Math" w:cs="Times"/>
            <w:lang w:val="pt-BR"/>
          </w:rPr>
          <m:t>g(n)</m:t>
        </m:r>
      </m:oMath>
      <w:r w:rsidR="00C1492C">
        <w:rPr>
          <w:rFonts w:cs="Times"/>
          <w:lang w:val="pt-BR"/>
        </w:rPr>
        <w:t xml:space="preserve"> </w:t>
      </w:r>
      <w:r w:rsidR="00994143" w:rsidRPr="00994143">
        <w:rPr>
          <w:rFonts w:cs="Times"/>
          <w:lang w:val="pt-BR"/>
        </w:rPr>
        <w:t xml:space="preserve">otimizando o armazenamento, conseqüentemente o </w:t>
      </w:r>
      <w:r>
        <w:rPr>
          <w:rFonts w:cs="Times"/>
          <w:lang w:val="pt-BR"/>
        </w:rPr>
        <w:t xml:space="preserve">desempenho de </w:t>
      </w:r>
      <w:r w:rsidR="00994143" w:rsidRPr="00994143">
        <w:rPr>
          <w:rFonts w:cs="Times"/>
          <w:lang w:val="pt-BR"/>
        </w:rPr>
        <w:t>processamento</w:t>
      </w:r>
      <w:r>
        <w:rPr>
          <w:rFonts w:cs="Times"/>
          <w:lang w:val="pt-BR"/>
        </w:rPr>
        <w:t xml:space="preserve"> também</w:t>
      </w:r>
      <w:r w:rsidR="00994143" w:rsidRPr="00994143">
        <w:rPr>
          <w:rFonts w:cs="Times"/>
          <w:lang w:val="pt-BR"/>
        </w:rPr>
        <w:t xml:space="preserve"> é afetado por não processar os caminhos desnecessário.</w:t>
      </w:r>
    </w:p>
    <w:p w14:paraId="307F5082" w14:textId="77777777" w:rsidR="00EC49FE" w:rsidRPr="004B608D" w:rsidRDefault="00603861" w:rsidP="00603861">
      <w:pPr>
        <w:pStyle w:val="Heading1"/>
        <w:rPr>
          <w:lang w:val="pt-BR"/>
        </w:rPr>
      </w:pPr>
      <w:r w:rsidRPr="004B608D">
        <w:rPr>
          <w:lang w:val="pt-BR"/>
        </w:rPr>
        <w:t>6</w:t>
      </w:r>
      <w:r w:rsidR="009B4205">
        <w:rPr>
          <w:lang w:val="pt-BR"/>
        </w:rPr>
        <w:t xml:space="preserve">. </w:t>
      </w:r>
      <w:r w:rsidR="007A527B">
        <w:rPr>
          <w:lang w:val="pt-BR"/>
        </w:rPr>
        <w:t xml:space="preserve">Casos de </w:t>
      </w:r>
      <w:r w:rsidR="002416E4">
        <w:rPr>
          <w:lang w:val="pt-BR"/>
        </w:rPr>
        <w:t>t</w:t>
      </w:r>
      <w:r w:rsidR="009B4205">
        <w:rPr>
          <w:lang w:val="pt-BR"/>
        </w:rPr>
        <w:t>estes</w:t>
      </w:r>
    </w:p>
    <w:p w14:paraId="1F4065BE" w14:textId="77777777" w:rsidR="001A4D0E" w:rsidRDefault="001A4D0E" w:rsidP="00CA2F06">
      <w:pPr>
        <w:pStyle w:val="Heading1"/>
        <w:jc w:val="both"/>
        <w:rPr>
          <w:b w:val="0"/>
          <w:sz w:val="24"/>
          <w:szCs w:val="24"/>
          <w:lang w:val="pt-BR"/>
        </w:rPr>
      </w:pPr>
      <w:r w:rsidRPr="007A527B">
        <w:rPr>
          <w:b w:val="0"/>
          <w:sz w:val="24"/>
          <w:szCs w:val="24"/>
          <w:lang w:val="pt-BR"/>
        </w:rPr>
        <w:tab/>
      </w:r>
      <w:r w:rsidRPr="001A4D0E">
        <w:rPr>
          <w:b w:val="0"/>
          <w:sz w:val="24"/>
          <w:szCs w:val="24"/>
          <w:lang w:val="pt-BR"/>
        </w:rPr>
        <w:t xml:space="preserve">Dez configurações iniciais para o tabuleiro foram fornecidas pelo professor, </w:t>
      </w:r>
      <w:r w:rsidR="00CA2F06">
        <w:rPr>
          <w:b w:val="0"/>
          <w:sz w:val="24"/>
          <w:szCs w:val="24"/>
          <w:lang w:val="pt-BR"/>
        </w:rPr>
        <w:t>(</w:t>
      </w:r>
      <w:r w:rsidRPr="001A4D0E">
        <w:rPr>
          <w:b w:val="0"/>
          <w:sz w:val="24"/>
          <w:szCs w:val="24"/>
          <w:lang w:val="pt-BR"/>
        </w:rPr>
        <w:t xml:space="preserve">onde </w:t>
      </w:r>
      <w:r w:rsidR="00CA2F06">
        <w:rPr>
          <w:b w:val="0"/>
          <w:sz w:val="24"/>
          <w:szCs w:val="24"/>
          <w:lang w:val="pt-BR"/>
        </w:rPr>
        <w:t>0 representa o espaço em branco), para a comparação das heurísticas. Os testes são:</w:t>
      </w:r>
    </w:p>
    <w:p w14:paraId="048BEDB0" w14:textId="77777777" w:rsidR="00915990" w:rsidRPr="00915990" w:rsidRDefault="00915990" w:rsidP="00915990">
      <w:pPr>
        <w:rPr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3864"/>
      </w:tblGrid>
      <w:tr w:rsidR="00915990" w14:paraId="0AD83AE7" w14:textId="77777777" w:rsidTr="0002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8" w:space="0" w:color="000000" w:themeColor="text1"/>
              <w:bottom w:val="single" w:sz="6" w:space="0" w:color="000000"/>
              <w:right w:val="nil"/>
            </w:tcBorders>
          </w:tcPr>
          <w:p w14:paraId="072A2D3E" w14:textId="77777777" w:rsidR="00091318" w:rsidRPr="00020336" w:rsidRDefault="00091318" w:rsidP="00915990">
            <w:pPr>
              <w:spacing w:before="0"/>
              <w:jc w:val="center"/>
              <w:rPr>
                <w:lang w:val="pt-BR"/>
              </w:rPr>
            </w:pPr>
            <w:r w:rsidRPr="00020336">
              <w:rPr>
                <w:lang w:val="pt-BR"/>
              </w:rPr>
              <w:t>Testes</w:t>
            </w:r>
          </w:p>
        </w:tc>
        <w:tc>
          <w:tcPr>
            <w:tcW w:w="3864" w:type="dxa"/>
            <w:tcBorders>
              <w:top w:val="single" w:sz="8" w:space="0" w:color="000000" w:themeColor="text1"/>
              <w:left w:val="nil"/>
              <w:bottom w:val="single" w:sz="6" w:space="0" w:color="000000"/>
            </w:tcBorders>
          </w:tcPr>
          <w:p w14:paraId="78164EC1" w14:textId="77777777" w:rsidR="00091318" w:rsidRPr="00020336" w:rsidRDefault="00091318" w:rsidP="0091599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Configuração inicial</w:t>
            </w:r>
          </w:p>
        </w:tc>
      </w:tr>
      <w:tr w:rsidR="00915990" w14:paraId="2E75CB1C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4585BE7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</w:t>
            </w:r>
          </w:p>
        </w:tc>
        <w:tc>
          <w:tcPr>
            <w:tcW w:w="3864" w:type="dxa"/>
            <w:tcBorders>
              <w:top w:val="single" w:sz="6" w:space="0" w:color="000000"/>
              <w:left w:val="nil"/>
            </w:tcBorders>
          </w:tcPr>
          <w:p w14:paraId="6CCA784B" w14:textId="77777777" w:rsidR="00091318" w:rsidRPr="00020336" w:rsidRDefault="00091318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0 2 9 13 3 1 5 14 4 7 6 10 8 11 12 15</w:t>
            </w:r>
          </w:p>
        </w:tc>
      </w:tr>
      <w:tr w:rsidR="00915990" w14:paraId="46286CC1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7FDC05E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2</w:t>
            </w:r>
          </w:p>
        </w:tc>
        <w:tc>
          <w:tcPr>
            <w:tcW w:w="3864" w:type="dxa"/>
            <w:tcBorders>
              <w:left w:val="nil"/>
            </w:tcBorders>
          </w:tcPr>
          <w:p w14:paraId="5CC9D620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3 2 1 9 0 5 6 13 4 7 10 14 8 12 15 11</w:t>
            </w:r>
          </w:p>
        </w:tc>
      </w:tr>
      <w:tr w:rsidR="00915990" w14:paraId="6AB7FE11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7E10DDE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3</w:t>
            </w:r>
          </w:p>
        </w:tc>
        <w:tc>
          <w:tcPr>
            <w:tcW w:w="3864" w:type="dxa"/>
            <w:tcBorders>
              <w:left w:val="nil"/>
            </w:tcBorders>
          </w:tcPr>
          <w:p w14:paraId="2FDDCAC0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2 1 9 13 3 5 10 14 4 6 11 15 7 8 12 0</w:t>
            </w:r>
          </w:p>
        </w:tc>
      </w:tr>
      <w:tr w:rsidR="00915990" w14:paraId="75758204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F9AB59B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4</w:t>
            </w:r>
          </w:p>
        </w:tc>
        <w:tc>
          <w:tcPr>
            <w:tcW w:w="3864" w:type="dxa"/>
            <w:tcBorders>
              <w:left w:val="nil"/>
            </w:tcBorders>
          </w:tcPr>
          <w:p w14:paraId="5D35D692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9 13 10 0 5 2 6 14 1 7 11 15 3 4 8 12</w:t>
            </w:r>
          </w:p>
        </w:tc>
      </w:tr>
      <w:tr w:rsidR="00915990" w14:paraId="27B998BC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809D1A2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5</w:t>
            </w:r>
          </w:p>
        </w:tc>
        <w:tc>
          <w:tcPr>
            <w:tcW w:w="3864" w:type="dxa"/>
            <w:tcBorders>
              <w:left w:val="nil"/>
            </w:tcBorders>
          </w:tcPr>
          <w:p w14:paraId="6BBC0931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4 3 2 1 8 10 11 5 12 6 0 9 15 7 14 13</w:t>
            </w:r>
          </w:p>
        </w:tc>
      </w:tr>
      <w:tr w:rsidR="00915990" w14:paraId="33D80CD8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625288F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6</w:t>
            </w:r>
          </w:p>
        </w:tc>
        <w:tc>
          <w:tcPr>
            <w:tcW w:w="3864" w:type="dxa"/>
            <w:tcBorders>
              <w:left w:val="nil"/>
            </w:tcBorders>
          </w:tcPr>
          <w:p w14:paraId="2A91BBA2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9 13 14 15 5 6 10 8 0 1 11 12 7 2 3 4</w:t>
            </w:r>
          </w:p>
        </w:tc>
      </w:tr>
      <w:tr w:rsidR="00091318" w14:paraId="6336EA5A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2718FE4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7</w:t>
            </w:r>
          </w:p>
        </w:tc>
        <w:tc>
          <w:tcPr>
            <w:tcW w:w="3864" w:type="dxa"/>
            <w:tcBorders>
              <w:left w:val="nil"/>
            </w:tcBorders>
          </w:tcPr>
          <w:p w14:paraId="59A9D400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10 6 2 1 7 13 9 5 0 15 14 12 11 3 4 8</w:t>
            </w:r>
          </w:p>
        </w:tc>
      </w:tr>
      <w:tr w:rsidR="00091318" w14:paraId="74FDD718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CC9742F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8</w:t>
            </w:r>
          </w:p>
        </w:tc>
        <w:tc>
          <w:tcPr>
            <w:tcW w:w="3864" w:type="dxa"/>
            <w:tcBorders>
              <w:left w:val="nil"/>
            </w:tcBorders>
          </w:tcPr>
          <w:p w14:paraId="677B01B8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6 2 1 5 4 10 13 9 0 8 3 7 12 15 11 14</w:t>
            </w:r>
          </w:p>
        </w:tc>
      </w:tr>
      <w:tr w:rsidR="00020336" w14:paraId="224ED830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9319919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9</w:t>
            </w:r>
          </w:p>
        </w:tc>
        <w:tc>
          <w:tcPr>
            <w:tcW w:w="3864" w:type="dxa"/>
            <w:tcBorders>
              <w:left w:val="nil"/>
              <w:bottom w:val="single" w:sz="6" w:space="0" w:color="000000"/>
            </w:tcBorders>
          </w:tcPr>
          <w:p w14:paraId="0ECB24C8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10 13 15 0 5 9 14 11 1 2 6 7 3 4 8 12</w:t>
            </w:r>
          </w:p>
        </w:tc>
      </w:tr>
      <w:tr w:rsidR="00020336" w14:paraId="1E881D5B" w14:textId="77777777" w:rsidTr="00020336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dxa"/>
            <w:tcBorders>
              <w:top w:val="single" w:sz="6" w:space="0" w:color="000000"/>
              <w:bottom w:val="single" w:sz="8" w:space="0" w:color="000000" w:themeColor="text1"/>
              <w:right w:val="nil"/>
            </w:tcBorders>
          </w:tcPr>
          <w:p w14:paraId="45C86083" w14:textId="77777777" w:rsidR="00091318" w:rsidRPr="00020336" w:rsidRDefault="00091318" w:rsidP="00915990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10</w:t>
            </w:r>
          </w:p>
        </w:tc>
        <w:tc>
          <w:tcPr>
            <w:tcW w:w="3864" w:type="dxa"/>
            <w:tcBorders>
              <w:top w:val="single" w:sz="6" w:space="0" w:color="000000"/>
              <w:left w:val="nil"/>
              <w:bottom w:val="single" w:sz="8" w:space="0" w:color="000000" w:themeColor="text1"/>
            </w:tcBorders>
          </w:tcPr>
          <w:p w14:paraId="332B4879" w14:textId="77777777" w:rsidR="00091318" w:rsidRPr="00020336" w:rsidRDefault="00915990" w:rsidP="00915990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20336">
              <w:rPr>
                <w:lang w:val="pt-BR"/>
              </w:rPr>
              <w:t>5 9 13 14 1 6 7 10 11 15 12 0 8 2 3 4</w:t>
            </w:r>
          </w:p>
        </w:tc>
      </w:tr>
    </w:tbl>
    <w:p w14:paraId="2263F9B3" w14:textId="77777777" w:rsidR="009D722D" w:rsidRDefault="00020336" w:rsidP="009D722D">
      <w:pPr>
        <w:jc w:val="center"/>
        <w:rPr>
          <w:rFonts w:ascii="Helvetica" w:hAnsi="Helvetica" w:cs="Helvetica"/>
          <w:b/>
          <w:sz w:val="20"/>
          <w:lang w:val="pt-BR"/>
        </w:rPr>
      </w:pPr>
      <w:r w:rsidRPr="00020336">
        <w:rPr>
          <w:rFonts w:ascii="Helvetica" w:hAnsi="Helvetica" w:cs="Helvetica"/>
          <w:b/>
          <w:sz w:val="20"/>
          <w:lang w:val="pt-BR"/>
        </w:rPr>
        <w:t>Tabela 2. Casos testes</w:t>
      </w:r>
    </w:p>
    <w:p w14:paraId="4A85BC68" w14:textId="77777777" w:rsidR="009D722D" w:rsidRDefault="009D722D" w:rsidP="009D722D">
      <w:pPr>
        <w:jc w:val="center"/>
        <w:rPr>
          <w:rFonts w:ascii="Helvetica" w:hAnsi="Helvetica" w:cs="Helvetica"/>
          <w:b/>
          <w:sz w:val="20"/>
          <w:lang w:val="pt-BR"/>
        </w:rPr>
      </w:pPr>
    </w:p>
    <w:p w14:paraId="2BDEB5B7" w14:textId="4BCC055D" w:rsidR="009D722D" w:rsidRDefault="009D722D" w:rsidP="009D722D">
      <w:pPr>
        <w:rPr>
          <w:szCs w:val="24"/>
          <w:lang w:val="pt-BR"/>
        </w:rPr>
      </w:pPr>
      <w:r>
        <w:rPr>
          <w:szCs w:val="24"/>
          <w:lang w:val="pt-BR"/>
        </w:rPr>
        <w:tab/>
      </w:r>
      <w:r w:rsidR="007A527B" w:rsidRPr="009D722D">
        <w:rPr>
          <w:szCs w:val="24"/>
          <w:lang w:val="pt-BR"/>
        </w:rPr>
        <w:t>A partir das configurações iniciais poderá ser testado o consumo de tempo e de memória e</w:t>
      </w:r>
      <w:r w:rsidR="009A493C" w:rsidRPr="009D722D">
        <w:rPr>
          <w:szCs w:val="24"/>
          <w:lang w:val="pt-BR"/>
        </w:rPr>
        <w:t>m cada heurística, comparando o desemp</w:t>
      </w:r>
      <w:r w:rsidR="007A527B" w:rsidRPr="009D722D">
        <w:rPr>
          <w:szCs w:val="24"/>
          <w:lang w:val="pt-BR"/>
        </w:rPr>
        <w:t>enho da</w:t>
      </w:r>
      <w:r w:rsidR="009A493C" w:rsidRPr="009D722D">
        <w:rPr>
          <w:szCs w:val="24"/>
          <w:lang w:val="pt-BR"/>
        </w:rPr>
        <w:t>s mesmas. O consumo de memória é interessante pois é um dos possíveis limitadores do algoritmo A*, logo rastrear a quantidade de memória sendo utilizada é essencial para medir a eficiência do algoritmo.</w:t>
      </w:r>
    </w:p>
    <w:p w14:paraId="6EE97DF2" w14:textId="77777777" w:rsidR="009F4020" w:rsidRPr="009F4020" w:rsidRDefault="009F4020" w:rsidP="009D722D">
      <w:pPr>
        <w:rPr>
          <w:szCs w:val="24"/>
          <w:lang w:val="pt-BR"/>
        </w:rPr>
      </w:pPr>
    </w:p>
    <w:p w14:paraId="404E5D26" w14:textId="77777777" w:rsidR="00EC49FE" w:rsidRPr="009A493C" w:rsidRDefault="00603861" w:rsidP="00603861">
      <w:pPr>
        <w:pStyle w:val="Heading1"/>
        <w:rPr>
          <w:lang w:val="pt-BR"/>
        </w:rPr>
      </w:pPr>
      <w:r w:rsidRPr="009A493C">
        <w:rPr>
          <w:lang w:val="pt-BR"/>
        </w:rPr>
        <w:t>7</w:t>
      </w:r>
      <w:r w:rsidR="00EC49FE" w:rsidRPr="009A493C">
        <w:rPr>
          <w:lang w:val="pt-BR"/>
        </w:rPr>
        <w:t>. R</w:t>
      </w:r>
      <w:r w:rsidR="002416E4">
        <w:rPr>
          <w:lang w:val="pt-BR"/>
        </w:rPr>
        <w:t>esultado e análise</w:t>
      </w:r>
    </w:p>
    <w:p w14:paraId="195842AA" w14:textId="77777777" w:rsidR="00011B17" w:rsidRDefault="009A493C">
      <w:pPr>
        <w:rPr>
          <w:lang w:val="pt-BR"/>
        </w:rPr>
      </w:pPr>
      <w:r w:rsidRPr="009A493C">
        <w:rPr>
          <w:lang w:val="pt-BR"/>
        </w:rPr>
        <w:tab/>
      </w:r>
      <w:r>
        <w:rPr>
          <w:lang w:val="pt-BR"/>
        </w:rPr>
        <w:t>A seguir veremos o número de movimentos minímos para chegar ao tabuleiro final para cada caso de teste, ou seja o resultado esperado pelo algoritmo</w:t>
      </w:r>
      <w:r w:rsidR="00011B17" w:rsidRPr="009A493C">
        <w:rPr>
          <w:lang w:val="pt-BR"/>
        </w:rPr>
        <w:t>.</w:t>
      </w:r>
    </w:p>
    <w:p w14:paraId="6A022EA6" w14:textId="77777777" w:rsidR="009A493C" w:rsidRDefault="009A493C">
      <w:pPr>
        <w:rPr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6"/>
      </w:tblGrid>
      <w:tr w:rsidR="009A493C" w14:paraId="03D5E3DA" w14:textId="77777777" w:rsidTr="00482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000000" w:themeColor="text1"/>
              <w:bottom w:val="single" w:sz="6" w:space="0" w:color="000000"/>
              <w:right w:val="nil"/>
            </w:tcBorders>
          </w:tcPr>
          <w:p w14:paraId="70C48DAA" w14:textId="77777777" w:rsidR="009A493C" w:rsidRPr="00020336" w:rsidRDefault="009A493C" w:rsidP="009A493C">
            <w:pPr>
              <w:spacing w:before="0"/>
              <w:jc w:val="center"/>
              <w:rPr>
                <w:lang w:val="pt-BR"/>
              </w:rPr>
            </w:pPr>
            <w:r w:rsidRPr="00020336">
              <w:rPr>
                <w:lang w:val="pt-BR"/>
              </w:rPr>
              <w:lastRenderedPageBreak/>
              <w:t>Testes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nil"/>
              <w:bottom w:val="single" w:sz="6" w:space="0" w:color="000000"/>
            </w:tcBorders>
          </w:tcPr>
          <w:p w14:paraId="3F7B9A29" w14:textId="77777777" w:rsidR="009A493C" w:rsidRPr="00020336" w:rsidRDefault="00482794" w:rsidP="009A493C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Número de movimentos</w:t>
            </w:r>
          </w:p>
        </w:tc>
      </w:tr>
      <w:tr w:rsidR="009A493C" w14:paraId="111BEC66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F92C437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</w:tcBorders>
          </w:tcPr>
          <w:p w14:paraId="7C7E3749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18</w:t>
            </w:r>
          </w:p>
        </w:tc>
      </w:tr>
      <w:tr w:rsidR="009A493C" w14:paraId="0F0B3031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748C8B6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</w:tcPr>
          <w:p w14:paraId="3E48EF25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19</w:t>
            </w:r>
          </w:p>
        </w:tc>
      </w:tr>
      <w:tr w:rsidR="009A493C" w14:paraId="4483BF1C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B4481CC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3</w:t>
            </w:r>
          </w:p>
        </w:tc>
        <w:tc>
          <w:tcPr>
            <w:tcW w:w="0" w:type="auto"/>
            <w:tcBorders>
              <w:left w:val="nil"/>
            </w:tcBorders>
          </w:tcPr>
          <w:p w14:paraId="4E343937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12</w:t>
            </w:r>
          </w:p>
        </w:tc>
      </w:tr>
      <w:tr w:rsidR="009A493C" w14:paraId="724CF698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D475DA2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4</w:t>
            </w:r>
          </w:p>
        </w:tc>
        <w:tc>
          <w:tcPr>
            <w:tcW w:w="0" w:type="auto"/>
            <w:tcBorders>
              <w:left w:val="nil"/>
            </w:tcBorders>
          </w:tcPr>
          <w:p w14:paraId="05DFB5C5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21</w:t>
            </w:r>
          </w:p>
        </w:tc>
      </w:tr>
      <w:tr w:rsidR="009A493C" w14:paraId="38614C7D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D9D0F9F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5</w:t>
            </w:r>
          </w:p>
        </w:tc>
        <w:tc>
          <w:tcPr>
            <w:tcW w:w="0" w:type="auto"/>
            <w:tcBorders>
              <w:left w:val="nil"/>
            </w:tcBorders>
          </w:tcPr>
          <w:p w14:paraId="5D6CF78A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38</w:t>
            </w:r>
          </w:p>
        </w:tc>
      </w:tr>
      <w:tr w:rsidR="009A493C" w14:paraId="6E7CDC36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7C02BB5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6</w:t>
            </w:r>
          </w:p>
        </w:tc>
        <w:tc>
          <w:tcPr>
            <w:tcW w:w="0" w:type="auto"/>
            <w:tcBorders>
              <w:left w:val="nil"/>
            </w:tcBorders>
          </w:tcPr>
          <w:p w14:paraId="72597F7D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32</w:t>
            </w:r>
          </w:p>
        </w:tc>
      </w:tr>
      <w:tr w:rsidR="009A493C" w14:paraId="68AE7FF0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71902EC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7</w:t>
            </w:r>
          </w:p>
        </w:tc>
        <w:tc>
          <w:tcPr>
            <w:tcW w:w="0" w:type="auto"/>
            <w:tcBorders>
              <w:left w:val="nil"/>
            </w:tcBorders>
          </w:tcPr>
          <w:p w14:paraId="2591E297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38</w:t>
            </w:r>
          </w:p>
        </w:tc>
      </w:tr>
      <w:tr w:rsidR="009A493C" w14:paraId="1AE46AEA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96F062A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8</w:t>
            </w:r>
          </w:p>
        </w:tc>
        <w:tc>
          <w:tcPr>
            <w:tcW w:w="0" w:type="auto"/>
            <w:tcBorders>
              <w:left w:val="nil"/>
            </w:tcBorders>
          </w:tcPr>
          <w:p w14:paraId="034C22EC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176951">
              <w:rPr>
                <w:lang w:val="pt-BR"/>
              </w:rPr>
              <w:t>2</w:t>
            </w:r>
          </w:p>
        </w:tc>
      </w:tr>
      <w:tr w:rsidR="009A493C" w14:paraId="2C28BB24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47E648CF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9</w:t>
            </w:r>
          </w:p>
        </w:tc>
        <w:tc>
          <w:tcPr>
            <w:tcW w:w="0" w:type="auto"/>
            <w:tcBorders>
              <w:left w:val="nil"/>
              <w:bottom w:val="single" w:sz="6" w:space="0" w:color="000000"/>
            </w:tcBorders>
          </w:tcPr>
          <w:p w14:paraId="688407B6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27</w:t>
            </w:r>
          </w:p>
        </w:tc>
      </w:tr>
      <w:tr w:rsidR="009A493C" w14:paraId="24DAA62F" w14:textId="77777777" w:rsidTr="00482794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bottom w:val="single" w:sz="8" w:space="0" w:color="000000" w:themeColor="text1"/>
              <w:right w:val="nil"/>
            </w:tcBorders>
          </w:tcPr>
          <w:p w14:paraId="31A02EBE" w14:textId="77777777" w:rsidR="009A493C" w:rsidRPr="00020336" w:rsidRDefault="009A493C" w:rsidP="009A493C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8" w:space="0" w:color="000000" w:themeColor="text1"/>
            </w:tcBorders>
          </w:tcPr>
          <w:p w14:paraId="692E009E" w14:textId="77777777" w:rsidR="009A493C" w:rsidRPr="00020336" w:rsidRDefault="00482794" w:rsidP="0048279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29</w:t>
            </w:r>
          </w:p>
        </w:tc>
      </w:tr>
    </w:tbl>
    <w:p w14:paraId="73262B6B" w14:textId="77777777" w:rsidR="00482794" w:rsidRPr="00482794" w:rsidRDefault="00482794" w:rsidP="00482794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Tabela 3</w:t>
      </w:r>
      <w:r w:rsidRPr="00020336">
        <w:rPr>
          <w:rFonts w:ascii="Helvetica" w:hAnsi="Helvetica" w:cs="Helvetica"/>
          <w:b/>
          <w:sz w:val="20"/>
          <w:lang w:val="pt-BR"/>
        </w:rPr>
        <w:t>. Casos testes</w:t>
      </w:r>
    </w:p>
    <w:p w14:paraId="1A5C999D" w14:textId="77777777" w:rsidR="009A493C" w:rsidRPr="009A493C" w:rsidRDefault="00DE7C4A">
      <w:pPr>
        <w:rPr>
          <w:lang w:val="pt-BR"/>
        </w:rPr>
      </w:pPr>
      <w:r>
        <w:rPr>
          <w:lang w:val="pt-BR"/>
        </w:rPr>
        <w:t xml:space="preserve">Agora podemos partir </w:t>
      </w:r>
      <w:r w:rsidR="00C43515">
        <w:rPr>
          <w:lang w:val="pt-BR"/>
        </w:rPr>
        <w:t>para análise das métricas de</w:t>
      </w:r>
      <w:r>
        <w:rPr>
          <w:lang w:val="pt-BR"/>
        </w:rPr>
        <w:t xml:space="preserve"> memória</w:t>
      </w:r>
      <w:r w:rsidR="00C43515">
        <w:rPr>
          <w:lang w:val="pt-BR"/>
        </w:rPr>
        <w:t xml:space="preserve"> e tempo</w:t>
      </w:r>
      <w:r>
        <w:rPr>
          <w:lang w:val="pt-BR"/>
        </w:rPr>
        <w:t>.</w:t>
      </w:r>
    </w:p>
    <w:p w14:paraId="6D7DEBAE" w14:textId="77777777" w:rsidR="002416E4" w:rsidRDefault="002416E4" w:rsidP="002416E4">
      <w:pPr>
        <w:pStyle w:val="Heading1"/>
        <w:rPr>
          <w:sz w:val="24"/>
          <w:lang w:val="pt-BR"/>
        </w:rPr>
      </w:pPr>
      <w:r w:rsidRPr="002416E4">
        <w:rPr>
          <w:sz w:val="24"/>
          <w:lang w:val="pt-BR"/>
        </w:rPr>
        <w:t>7.2. Consumo de memória</w:t>
      </w:r>
    </w:p>
    <w:p w14:paraId="785A524E" w14:textId="064DA610" w:rsidR="007742D7" w:rsidRPr="007742D7" w:rsidRDefault="007742D7" w:rsidP="007742D7">
      <w:pPr>
        <w:rPr>
          <w:lang w:val="pt-BR"/>
        </w:rPr>
      </w:pPr>
      <w:r>
        <w:rPr>
          <w:lang w:val="pt-BR"/>
        </w:rPr>
        <w:tab/>
        <w:t xml:space="preserve">O consumo de memória, de acordo com a heurística, é o principal fator limitante do algoritmo A*. Em algumas das heurística não foi possível executar todos os teste pois houve estouro de memória. A seguir a Tabela 4 indica a quantidade de memória utilizada em cada teste por cada uma das cinco heurísticas. </w:t>
      </w:r>
      <w:r w:rsidR="00F61D7D">
        <w:rPr>
          <w:lang w:val="pt-BR"/>
        </w:rPr>
        <w:t xml:space="preserve">“N/A” </w:t>
      </w:r>
      <w:r>
        <w:rPr>
          <w:lang w:val="pt-BR"/>
        </w:rPr>
        <w:t xml:space="preserve">indica que houve estouro de memória. </w:t>
      </w:r>
    </w:p>
    <w:p w14:paraId="12C775A3" w14:textId="77777777" w:rsidR="00E84284" w:rsidRPr="00E84284" w:rsidRDefault="00E84284" w:rsidP="00E84284">
      <w:pPr>
        <w:rPr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1400"/>
        <w:gridCol w:w="1411"/>
        <w:gridCol w:w="1276"/>
        <w:gridCol w:w="1197"/>
        <w:gridCol w:w="1260"/>
      </w:tblGrid>
      <w:tr w:rsidR="00E84284" w:rsidRPr="007742D7" w14:paraId="3166D21B" w14:textId="77777777" w:rsidTr="00531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8" w:space="0" w:color="000000" w:themeColor="text1"/>
              <w:bottom w:val="single" w:sz="6" w:space="0" w:color="000000"/>
              <w:right w:val="nil"/>
            </w:tcBorders>
          </w:tcPr>
          <w:p w14:paraId="08F8B8C6" w14:textId="77777777" w:rsidR="00E84284" w:rsidRPr="00020336" w:rsidRDefault="00E84284" w:rsidP="00753B46">
            <w:pPr>
              <w:spacing w:before="0"/>
              <w:jc w:val="center"/>
              <w:rPr>
                <w:lang w:val="pt-BR"/>
              </w:rPr>
            </w:pPr>
            <w:r w:rsidRPr="00020336">
              <w:rPr>
                <w:lang w:val="pt-BR"/>
              </w:rPr>
              <w:t>Testes</w:t>
            </w:r>
          </w:p>
        </w:tc>
        <w:tc>
          <w:tcPr>
            <w:tcW w:w="1400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48D52D24" w14:textId="77777777" w:rsidR="00E84284" w:rsidRPr="00020336" w:rsidRDefault="00994143" w:rsidP="00753B4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411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3531942C" w14:textId="77777777" w:rsidR="00E84284" w:rsidRPr="000929B8" w:rsidRDefault="00994143" w:rsidP="00753B4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276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4A0E2A82" w14:textId="77777777" w:rsidR="00E84284" w:rsidRPr="000929B8" w:rsidRDefault="00994143" w:rsidP="00753B4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197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1C81A4DB" w14:textId="77777777" w:rsidR="00E84284" w:rsidRPr="000929B8" w:rsidRDefault="00994143" w:rsidP="00753B4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6" w:space="0" w:color="000000"/>
            </w:tcBorders>
          </w:tcPr>
          <w:p w14:paraId="349E210D" w14:textId="77777777" w:rsidR="00E84284" w:rsidRPr="000929B8" w:rsidRDefault="00994143" w:rsidP="00753B4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</w:tr>
      <w:tr w:rsidR="00E84284" w:rsidRPr="00E84284" w14:paraId="52D39158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0971C3E" w14:textId="77777777" w:rsidR="00E84284" w:rsidRPr="00020336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0234679" w14:textId="77777777" w:rsidR="00E84284" w:rsidRPr="00E84284" w:rsidRDefault="00E84284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46 KB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536286" w14:textId="17BF2F4C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110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7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right w:val="nil"/>
            </w:tcBorders>
          </w:tcPr>
          <w:p w14:paraId="3DF7B554" w14:textId="615CE76C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3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48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top w:val="single" w:sz="6" w:space="0" w:color="000000"/>
              <w:left w:val="nil"/>
              <w:right w:val="nil"/>
            </w:tcBorders>
          </w:tcPr>
          <w:p w14:paraId="62F41AB9" w14:textId="70A4937D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14</w:t>
            </w:r>
            <w:r w:rsidR="00531E60">
              <w:rPr>
                <w:lang w:val="pt-BR"/>
              </w:rPr>
              <w:t>.08 KB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</w:tcBorders>
          </w:tcPr>
          <w:p w14:paraId="49B228C9" w14:textId="228C04E5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6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15863E8A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97BAD25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2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AE258E" w14:textId="77777777" w:rsidR="00E84284" w:rsidRPr="00E84284" w:rsidRDefault="00E84284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>
              <w:rPr>
                <w:lang w:val="pt-BR"/>
              </w:rPr>
              <w:t>27 KB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BE38C82" w14:textId="1B8E57B9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221</w:t>
            </w:r>
            <w:r w:rsidR="00D641EC">
              <w:rPr>
                <w:lang w:val="pt-BR"/>
              </w:rPr>
              <w:t>.</w:t>
            </w:r>
            <w:r w:rsidRPr="00ED7E60">
              <w:rPr>
                <w:lang w:val="pt-BR"/>
              </w:rPr>
              <w:t>3</w:t>
            </w:r>
            <w:r w:rsidR="00D641EC">
              <w:rPr>
                <w:lang w:val="pt-BR"/>
              </w:rPr>
              <w:t xml:space="preserve"> KB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33921B7D" w14:textId="2AA40E0C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07355019" w14:textId="1D52579C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6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left w:val="nil"/>
            </w:tcBorders>
          </w:tcPr>
          <w:p w14:paraId="234E7FB6" w14:textId="6515C884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3</w:t>
            </w:r>
            <w:r w:rsidR="00531E60">
              <w:rPr>
                <w:lang w:val="pt-BR"/>
              </w:rPr>
              <w:t>.</w:t>
            </w:r>
            <w:r w:rsidRPr="00ED7E60">
              <w:rPr>
                <w:lang w:val="pt-BR"/>
              </w:rPr>
              <w:t>4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7780831E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A19EA4E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3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F3E98B0" w14:textId="77777777" w:rsidR="00E84284" w:rsidRPr="00E84284" w:rsidRDefault="00E84284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>
              <w:rPr>
                <w:lang w:val="pt-BR"/>
              </w:rPr>
              <w:t>2.9 KB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F74766D" w14:textId="54A0F216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6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96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1EFE8F3" w14:textId="63E7E89F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6BC87257" w14:textId="3C6CCABA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left w:val="nil"/>
            </w:tcBorders>
          </w:tcPr>
          <w:p w14:paraId="03D75911" w14:textId="345D1E50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4069C244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832FA9B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4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6C4C494" w14:textId="77777777" w:rsidR="00E84284" w:rsidRPr="00E84284" w:rsidRDefault="00E84284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>
              <w:rPr>
                <w:lang w:val="pt-BR"/>
              </w:rPr>
              <w:t>110 KB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B64B69" w14:textId="2360D390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442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5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D77FFD7" w14:textId="3881B745" w:rsidR="00E84284" w:rsidRPr="00531E60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B46">
              <w:rPr>
                <w:lang w:val="pt-BR"/>
              </w:rPr>
              <w:t>14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0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2F9ECF52" w14:textId="2A0C2117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27</w:t>
            </w:r>
            <w:r w:rsidR="00531E60">
              <w:rPr>
                <w:lang w:val="pt-BR"/>
              </w:rPr>
              <w:t>.</w:t>
            </w:r>
            <w:r w:rsidRPr="00753B46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left w:val="nil"/>
            </w:tcBorders>
          </w:tcPr>
          <w:p w14:paraId="7A844C23" w14:textId="41FEA06F" w:rsidR="00E84284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14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64B1EC4A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44E85BE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5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6D9819" w14:textId="14D8B5A6" w:rsidR="00E84284" w:rsidRPr="00E84284" w:rsidRDefault="00F61D7D" w:rsidP="00176951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E70DB42" w14:textId="763EE3D2" w:rsidR="00E84284" w:rsidRPr="00E84284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A986D90" w14:textId="788AD489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6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34AFE715" w14:textId="49835498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7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86</w:t>
            </w:r>
            <w:r w:rsidR="00531E60">
              <w:rPr>
                <w:lang w:val="pt-BR"/>
              </w:rPr>
              <w:t xml:space="preserve"> MB</w:t>
            </w:r>
          </w:p>
        </w:tc>
        <w:tc>
          <w:tcPr>
            <w:tcW w:w="1260" w:type="dxa"/>
            <w:tcBorders>
              <w:left w:val="nil"/>
            </w:tcBorders>
          </w:tcPr>
          <w:p w14:paraId="5B40EC31" w14:textId="34D8F2C6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6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12351BAE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8C2C095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6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262C49D" w14:textId="77777777" w:rsidR="00E84284" w:rsidRPr="00E84284" w:rsidRDefault="00C4534A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62.90 MB</w:t>
            </w:r>
            <w:r w:rsidR="00E84284" w:rsidRPr="00E84284">
              <w:rPr>
                <w:lang w:val="pt-BR"/>
              </w:rP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1D5C28" w14:textId="3242F23C" w:rsidR="00E84284" w:rsidRPr="00E84284" w:rsidRDefault="00F61D7D" w:rsidP="007742D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5B6528F3" w14:textId="046DE0E5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14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0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52E0C885" w14:textId="534213C1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884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left w:val="nil"/>
            </w:tcBorders>
          </w:tcPr>
          <w:p w14:paraId="147972C8" w14:textId="4C5A0373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221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3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5DEDE265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A739E75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7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092A37A" w14:textId="733C24E2" w:rsidR="00E84284" w:rsidRPr="00E84284" w:rsidRDefault="00E84284" w:rsidP="007742D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 w:rsidR="00F61D7D">
              <w:rPr>
                <w:rStyle w:val="AddressChar"/>
              </w:rPr>
              <w:t>N/A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4966944" w14:textId="1E38DE6B" w:rsidR="00E84284" w:rsidRPr="00E84284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9514FC3" w14:textId="337519F0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27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8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4F6DC1A2" w14:textId="059A80BE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31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4</w:t>
            </w:r>
            <w:r w:rsidR="00531E60">
              <w:rPr>
                <w:lang w:val="pt-BR"/>
              </w:rPr>
              <w:t xml:space="preserve"> MB</w:t>
            </w:r>
          </w:p>
        </w:tc>
        <w:tc>
          <w:tcPr>
            <w:tcW w:w="1260" w:type="dxa"/>
            <w:tcBorders>
              <w:left w:val="nil"/>
            </w:tcBorders>
          </w:tcPr>
          <w:p w14:paraId="40AA3CDE" w14:textId="1F4135A0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90</w:t>
            </w:r>
            <w:r w:rsidR="00531E60">
              <w:rPr>
                <w:lang w:val="pt-BR"/>
              </w:rPr>
              <w:t xml:space="preserve"> MB</w:t>
            </w:r>
          </w:p>
        </w:tc>
      </w:tr>
      <w:tr w:rsidR="00E84284" w:rsidRPr="00E84284" w14:paraId="12B41FF8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A131D0E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8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4E45D4" w14:textId="77777777" w:rsidR="00E84284" w:rsidRPr="00E84284" w:rsidRDefault="00176951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83.88 MB</w:t>
            </w:r>
            <w:r w:rsidR="00E84284" w:rsidRPr="00E84284">
              <w:rPr>
                <w:lang w:val="pt-BR"/>
              </w:rP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7D9A225" w14:textId="7A90E2FC" w:rsidR="00E84284" w:rsidRPr="00E84284" w:rsidRDefault="00261A5E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34FE6">
              <w:rPr>
                <w:lang w:val="pt-BR"/>
              </w:rPr>
              <w:t>251</w:t>
            </w:r>
            <w:r w:rsidR="00531E60">
              <w:rPr>
                <w:lang w:val="pt-BR"/>
              </w:rPr>
              <w:t>.</w:t>
            </w:r>
            <w:r w:rsidRPr="00134FE6">
              <w:rPr>
                <w:lang w:val="pt-BR"/>
              </w:rPr>
              <w:t>6</w:t>
            </w:r>
            <w:r w:rsidR="00531E60">
              <w:rPr>
                <w:lang w:val="pt-BR"/>
              </w:rPr>
              <w:t xml:space="preserve"> MB</w:t>
            </w: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032E2DE7" w14:textId="435E9629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55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4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14:paraId="1DA39CD6" w14:textId="32CD54D2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MB</w:t>
            </w:r>
          </w:p>
        </w:tc>
        <w:tc>
          <w:tcPr>
            <w:tcW w:w="1260" w:type="dxa"/>
            <w:tcBorders>
              <w:left w:val="nil"/>
            </w:tcBorders>
          </w:tcPr>
          <w:p w14:paraId="28C46DC6" w14:textId="117B7E78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110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7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18B60D14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33B3B2C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9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259C4CD" w14:textId="77777777" w:rsidR="00E84284" w:rsidRPr="00E84284" w:rsidRDefault="00E84284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 w:rsidR="00176951">
              <w:rPr>
                <w:lang w:val="pt-BR"/>
              </w:rPr>
              <w:t>3.93 MB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DFC0B1" w14:textId="15BCEF7C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125</w:t>
            </w:r>
            <w:r>
              <w:rPr>
                <w:lang w:val="pt-BR"/>
              </w:rPr>
              <w:t>.</w:t>
            </w:r>
            <w:r w:rsidRPr="00496EB5">
              <w:rPr>
                <w:lang w:val="pt-BR"/>
              </w:rPr>
              <w:t>8</w:t>
            </w:r>
            <w:r>
              <w:rPr>
                <w:lang w:val="pt-BR"/>
              </w:rPr>
              <w:t xml:space="preserve"> MB</w:t>
            </w:r>
          </w:p>
        </w:tc>
        <w:tc>
          <w:tcPr>
            <w:tcW w:w="1276" w:type="dxa"/>
            <w:tcBorders>
              <w:left w:val="nil"/>
              <w:bottom w:val="single" w:sz="6" w:space="0" w:color="000000"/>
              <w:right w:val="nil"/>
            </w:tcBorders>
          </w:tcPr>
          <w:p w14:paraId="7AF0266E" w14:textId="54EDF7C6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3</w:t>
            </w:r>
            <w:r w:rsidR="00A06A90">
              <w:rPr>
                <w:lang w:val="pt-BR"/>
              </w:rPr>
              <w:t>.</w:t>
            </w:r>
            <w:r w:rsidRPr="00496EB5">
              <w:rPr>
                <w:lang w:val="pt-BR"/>
              </w:rPr>
              <w:t>44</w:t>
            </w:r>
            <w:r w:rsidR="00A06A9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left w:val="nil"/>
              <w:bottom w:val="single" w:sz="6" w:space="0" w:color="000000"/>
              <w:right w:val="nil"/>
            </w:tcBorders>
          </w:tcPr>
          <w:p w14:paraId="69FF4BE2" w14:textId="69E32AF9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184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5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left w:val="nil"/>
              <w:bottom w:val="single" w:sz="6" w:space="0" w:color="000000"/>
            </w:tcBorders>
          </w:tcPr>
          <w:p w14:paraId="020F1C1C" w14:textId="754C9354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110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7</w:t>
            </w:r>
            <w:r w:rsidR="00531E60">
              <w:rPr>
                <w:lang w:val="pt-BR"/>
              </w:rPr>
              <w:t xml:space="preserve"> KB</w:t>
            </w:r>
          </w:p>
        </w:tc>
      </w:tr>
      <w:tr w:rsidR="00E84284" w:rsidRPr="00E84284" w14:paraId="6937E1FD" w14:textId="77777777" w:rsidTr="00531E6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8" w:space="0" w:color="000000" w:themeColor="text1"/>
              <w:right w:val="nil"/>
            </w:tcBorders>
          </w:tcPr>
          <w:p w14:paraId="1B2086DF" w14:textId="77777777" w:rsidR="00E84284" w:rsidRPr="00E84284" w:rsidRDefault="00E84284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10</w:t>
            </w:r>
          </w:p>
        </w:tc>
        <w:tc>
          <w:tcPr>
            <w:tcW w:w="1400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49E2D1E2" w14:textId="77777777" w:rsidR="00E84284" w:rsidRPr="00E84284" w:rsidRDefault="005E0CE9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31.45 MB</w:t>
            </w:r>
            <w:r w:rsidR="00E84284" w:rsidRPr="00E84284">
              <w:rPr>
                <w:lang w:val="pt-BR"/>
              </w:rP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1D9A9FC6" w14:textId="0C3C262A" w:rsidR="00E84284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167</w:t>
            </w:r>
            <w:r>
              <w:rPr>
                <w:lang w:val="pt-BR"/>
              </w:rPr>
              <w:t>.</w:t>
            </w:r>
            <w:r w:rsidRPr="00ED7E60">
              <w:rPr>
                <w:lang w:val="pt-BR"/>
              </w:rPr>
              <w:t>7</w:t>
            </w:r>
            <w:r>
              <w:rPr>
                <w:lang w:val="pt-BR"/>
              </w:rPr>
              <w:t xml:space="preserve"> MB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4FF02C25" w14:textId="4DA6731A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110</w:t>
            </w:r>
            <w:r w:rsidR="00A06A90">
              <w:rPr>
                <w:lang w:val="pt-BR"/>
              </w:rPr>
              <w:t>.</w:t>
            </w:r>
            <w:r w:rsidRPr="00496EB5">
              <w:rPr>
                <w:lang w:val="pt-BR"/>
              </w:rPr>
              <w:t>7</w:t>
            </w:r>
            <w:r w:rsidR="00A06A90">
              <w:rPr>
                <w:lang w:val="pt-BR"/>
              </w:rPr>
              <w:t xml:space="preserve"> KB</w:t>
            </w:r>
          </w:p>
        </w:tc>
        <w:tc>
          <w:tcPr>
            <w:tcW w:w="1197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4BDA70A4" w14:textId="64B36FF2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884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9</w:t>
            </w:r>
            <w:r w:rsidR="00531E60">
              <w:rPr>
                <w:lang w:val="pt-BR"/>
              </w:rPr>
              <w:t xml:space="preserve"> KB</w:t>
            </w:r>
          </w:p>
        </w:tc>
        <w:tc>
          <w:tcPr>
            <w:tcW w:w="1260" w:type="dxa"/>
            <w:tcBorders>
              <w:top w:val="single" w:sz="6" w:space="0" w:color="000000"/>
              <w:left w:val="nil"/>
              <w:bottom w:val="single" w:sz="8" w:space="0" w:color="000000" w:themeColor="text1"/>
            </w:tcBorders>
          </w:tcPr>
          <w:p w14:paraId="16201E52" w14:textId="49333D0D" w:rsidR="00E84284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442</w:t>
            </w:r>
            <w:r w:rsidR="00531E60">
              <w:rPr>
                <w:lang w:val="pt-BR"/>
              </w:rPr>
              <w:t>.</w:t>
            </w:r>
            <w:r w:rsidRPr="00496EB5">
              <w:rPr>
                <w:lang w:val="pt-BR"/>
              </w:rPr>
              <w:t>5</w:t>
            </w:r>
            <w:r w:rsidR="00531E60">
              <w:rPr>
                <w:lang w:val="pt-BR"/>
              </w:rPr>
              <w:t xml:space="preserve"> KB</w:t>
            </w:r>
          </w:p>
        </w:tc>
      </w:tr>
    </w:tbl>
    <w:p w14:paraId="1FE59B93" w14:textId="139F4B36" w:rsidR="002416E4" w:rsidRPr="009D722D" w:rsidRDefault="00F61D7D" w:rsidP="009D722D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Tabela 4. Consumo de memória</w:t>
      </w:r>
    </w:p>
    <w:p w14:paraId="468E2920" w14:textId="77777777" w:rsidR="00D02C73" w:rsidRPr="002416E4" w:rsidRDefault="00D02C73" w:rsidP="00D02C73">
      <w:pPr>
        <w:pStyle w:val="Heading1"/>
        <w:rPr>
          <w:sz w:val="24"/>
          <w:lang w:val="pt-BR"/>
        </w:rPr>
      </w:pPr>
      <w:r w:rsidRPr="002416E4">
        <w:rPr>
          <w:sz w:val="24"/>
          <w:lang w:val="pt-BR"/>
        </w:rPr>
        <w:t>7.</w:t>
      </w:r>
      <w:r w:rsidR="002416E4" w:rsidRPr="002416E4">
        <w:rPr>
          <w:sz w:val="24"/>
          <w:lang w:val="pt-BR"/>
        </w:rPr>
        <w:t>2</w:t>
      </w:r>
      <w:r w:rsidRPr="002416E4">
        <w:rPr>
          <w:sz w:val="24"/>
          <w:lang w:val="pt-BR"/>
        </w:rPr>
        <w:t>. Consumo de tempo</w:t>
      </w:r>
    </w:p>
    <w:p w14:paraId="56CC787B" w14:textId="57C4E49B" w:rsidR="00D02C73" w:rsidRDefault="00D02C73" w:rsidP="00D02C73">
      <w:pPr>
        <w:pStyle w:val="Heading1"/>
        <w:jc w:val="both"/>
        <w:rPr>
          <w:b w:val="0"/>
          <w:sz w:val="24"/>
          <w:lang w:val="pt-BR"/>
        </w:rPr>
      </w:pPr>
      <w:r w:rsidRPr="002416E4">
        <w:rPr>
          <w:lang w:val="pt-BR"/>
        </w:rPr>
        <w:tab/>
      </w:r>
      <w:r>
        <w:rPr>
          <w:b w:val="0"/>
          <w:sz w:val="24"/>
          <w:lang w:val="pt-BR"/>
        </w:rPr>
        <w:t>Quando se trata do</w:t>
      </w:r>
      <w:r w:rsidRPr="00D02C73">
        <w:rPr>
          <w:b w:val="0"/>
          <w:sz w:val="24"/>
          <w:lang w:val="pt-BR"/>
        </w:rPr>
        <w:t xml:space="preserve"> </w:t>
      </w:r>
      <w:r>
        <w:rPr>
          <w:b w:val="0"/>
          <w:sz w:val="24"/>
          <w:lang w:val="pt-BR"/>
        </w:rPr>
        <w:t>consumo</w:t>
      </w:r>
      <w:r w:rsidRPr="00D02C73">
        <w:rPr>
          <w:b w:val="0"/>
          <w:sz w:val="24"/>
          <w:lang w:val="pt-BR"/>
        </w:rPr>
        <w:t xml:space="preserve"> de tempo, como j</w:t>
      </w:r>
      <w:r>
        <w:rPr>
          <w:b w:val="0"/>
          <w:sz w:val="24"/>
          <w:lang w:val="pt-BR"/>
        </w:rPr>
        <w:t>á explicado anteriormente, cada heurística pode influênciar muito no desempenho do algoritmo, fazendo com que uma seja</w:t>
      </w:r>
      <w:r w:rsidR="00863E3D">
        <w:rPr>
          <w:b w:val="0"/>
          <w:sz w:val="24"/>
          <w:lang w:val="pt-BR"/>
        </w:rPr>
        <w:t xml:space="preserve"> computacionalmente </w:t>
      </w:r>
      <w:r>
        <w:rPr>
          <w:b w:val="0"/>
          <w:sz w:val="24"/>
          <w:lang w:val="pt-BR"/>
        </w:rPr>
        <w:t>viável e outra não. Essa diferença resulta em um comportamento diretamente ligado ao tempo, podendo demorar mais para chegar ao resultado esperado.</w:t>
      </w:r>
      <w:r w:rsidR="00863E3D">
        <w:rPr>
          <w:b w:val="0"/>
          <w:sz w:val="24"/>
          <w:lang w:val="pt-BR"/>
        </w:rPr>
        <w:t xml:space="preserve"> É importante ressaltar que a</w:t>
      </w:r>
      <w:r>
        <w:rPr>
          <w:b w:val="0"/>
          <w:sz w:val="24"/>
          <w:lang w:val="pt-BR"/>
        </w:rPr>
        <w:t xml:space="preserve"> prioridade da implementação neste projeto foi o tempo</w:t>
      </w:r>
      <w:r w:rsidR="00106494">
        <w:rPr>
          <w:b w:val="0"/>
          <w:sz w:val="24"/>
          <w:lang w:val="pt-BR"/>
        </w:rPr>
        <w:t xml:space="preserve"> e não o consumo de memória</w:t>
      </w:r>
      <w:r w:rsidR="00F61D7D">
        <w:rPr>
          <w:b w:val="0"/>
          <w:sz w:val="24"/>
          <w:lang w:val="pt-BR"/>
        </w:rPr>
        <w:t>. A seguir na Tabela 5</w:t>
      </w:r>
      <w:r>
        <w:rPr>
          <w:b w:val="0"/>
          <w:sz w:val="24"/>
          <w:lang w:val="pt-BR"/>
        </w:rPr>
        <w:t xml:space="preserve"> podemos ver os resultados de cada teste para cada uma das 5 heurísticas aplicadas.</w:t>
      </w:r>
    </w:p>
    <w:p w14:paraId="7D36E7F0" w14:textId="77777777" w:rsidR="00863E3D" w:rsidRPr="00863E3D" w:rsidRDefault="00863E3D" w:rsidP="00863E3D">
      <w:pPr>
        <w:rPr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1252"/>
        <w:gridCol w:w="1411"/>
        <w:gridCol w:w="1165"/>
        <w:gridCol w:w="1165"/>
        <w:gridCol w:w="1165"/>
      </w:tblGrid>
      <w:tr w:rsidR="00863E3D" w:rsidRPr="00020336" w14:paraId="173014B2" w14:textId="77777777" w:rsidTr="007C1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8" w:space="0" w:color="000000" w:themeColor="text1"/>
              <w:bottom w:val="single" w:sz="6" w:space="0" w:color="000000"/>
              <w:right w:val="nil"/>
            </w:tcBorders>
          </w:tcPr>
          <w:p w14:paraId="3E6CD98C" w14:textId="77777777" w:rsidR="00863E3D" w:rsidRPr="00020336" w:rsidRDefault="00863E3D" w:rsidP="00753B46">
            <w:pPr>
              <w:spacing w:before="0"/>
              <w:jc w:val="center"/>
              <w:rPr>
                <w:lang w:val="pt-BR"/>
              </w:rPr>
            </w:pPr>
            <w:r w:rsidRPr="00020336">
              <w:rPr>
                <w:lang w:val="pt-BR"/>
              </w:rPr>
              <w:lastRenderedPageBreak/>
              <w:t>Testes</w:t>
            </w:r>
          </w:p>
        </w:tc>
        <w:tc>
          <w:tcPr>
            <w:tcW w:w="1252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70E2B755" w14:textId="77777777" w:rsidR="00863E3D" w:rsidRPr="00020336" w:rsidRDefault="00994143" w:rsidP="00863E3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411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44A03229" w14:textId="77777777" w:rsidR="00863E3D" w:rsidRPr="000929B8" w:rsidRDefault="00994143" w:rsidP="00863E3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165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50B13984" w14:textId="77777777" w:rsidR="00863E3D" w:rsidRPr="000929B8" w:rsidRDefault="00994143" w:rsidP="00863E3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165" w:type="dxa"/>
            <w:tcBorders>
              <w:top w:val="single" w:sz="8" w:space="0" w:color="000000" w:themeColor="text1"/>
              <w:left w:val="nil"/>
              <w:bottom w:val="single" w:sz="6" w:space="0" w:color="000000"/>
              <w:right w:val="nil"/>
            </w:tcBorders>
          </w:tcPr>
          <w:p w14:paraId="39F86900" w14:textId="77777777" w:rsidR="00863E3D" w:rsidRPr="000929B8" w:rsidRDefault="00994143" w:rsidP="00863E3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  <w:tc>
          <w:tcPr>
            <w:tcW w:w="1165" w:type="dxa"/>
            <w:tcBorders>
              <w:top w:val="single" w:sz="8" w:space="0" w:color="000000" w:themeColor="text1"/>
              <w:left w:val="nil"/>
              <w:bottom w:val="single" w:sz="6" w:space="0" w:color="000000"/>
            </w:tcBorders>
          </w:tcPr>
          <w:p w14:paraId="09E0FBFF" w14:textId="77777777" w:rsidR="00863E3D" w:rsidRPr="000929B8" w:rsidRDefault="00994143" w:rsidP="00863E3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BR"/>
                          </w:rPr>
                          <m:t>'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pt-BR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(n)</m:t>
                </m:r>
              </m:oMath>
            </m:oMathPara>
          </w:p>
        </w:tc>
      </w:tr>
      <w:tr w:rsidR="00863E3D" w:rsidRPr="00E84284" w14:paraId="02D1A587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A96A6D7" w14:textId="77777777" w:rsidR="00863E3D" w:rsidRPr="00020336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020336">
              <w:rPr>
                <w:b w:val="0"/>
                <w:lang w:val="pt-BR"/>
              </w:rPr>
              <w:t>1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08B4617" w14:textId="51E04101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0.05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A0CE534" w14:textId="44588508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0.1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  <w:right w:val="nil"/>
            </w:tcBorders>
          </w:tcPr>
          <w:p w14:paraId="4BC1D7AD" w14:textId="60D6C3DB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0.005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  <w:right w:val="nil"/>
            </w:tcBorders>
          </w:tcPr>
          <w:p w14:paraId="667BF53E" w14:textId="5A4F73C9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0.019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</w:tcBorders>
          </w:tcPr>
          <w:p w14:paraId="3C7C2CDB" w14:textId="79624378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0.011 s</w:t>
            </w:r>
          </w:p>
        </w:tc>
      </w:tr>
      <w:tr w:rsidR="00863E3D" w:rsidRPr="00E84284" w14:paraId="75BE6661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FC7E8F6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2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340F2B1" w14:textId="461949CC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0.008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AB7287" w14:textId="6A6D70A2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0.331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55557331" w14:textId="321DC34D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0.006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4A3109F3" w14:textId="7043486D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0.011 s</w:t>
            </w:r>
          </w:p>
        </w:tc>
        <w:tc>
          <w:tcPr>
            <w:tcW w:w="1165" w:type="dxa"/>
            <w:tcBorders>
              <w:left w:val="nil"/>
            </w:tcBorders>
          </w:tcPr>
          <w:p w14:paraId="56577F60" w14:textId="3890EBF5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0.008 s</w:t>
            </w:r>
          </w:p>
        </w:tc>
      </w:tr>
      <w:tr w:rsidR="00863E3D" w:rsidRPr="00E84284" w14:paraId="3BB74B5F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46A95A5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3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7FB9EE7" w14:textId="1ECB6F3E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0.003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B0BD417" w14:textId="3E14ED60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0.009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0FD45DD6" w14:textId="3AB55909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0.004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6120885F" w14:textId="65DDDA08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0.006 s</w:t>
            </w:r>
          </w:p>
        </w:tc>
        <w:tc>
          <w:tcPr>
            <w:tcW w:w="1165" w:type="dxa"/>
            <w:tcBorders>
              <w:left w:val="nil"/>
            </w:tcBorders>
          </w:tcPr>
          <w:p w14:paraId="381C961B" w14:textId="1C1446D2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0.004 s</w:t>
            </w:r>
          </w:p>
        </w:tc>
      </w:tr>
      <w:tr w:rsidR="00863E3D" w:rsidRPr="00E84284" w14:paraId="3568E730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01D352E2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4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31F53A3" w14:textId="70CF82F1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0.146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D85C27" w14:textId="4E0C97AB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0.437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1E53F6AC" w14:textId="1AF2F365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0.015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162AE84C" w14:textId="4DCAFBFD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0.04 s</w:t>
            </w:r>
          </w:p>
        </w:tc>
        <w:tc>
          <w:tcPr>
            <w:tcW w:w="1165" w:type="dxa"/>
            <w:tcBorders>
              <w:left w:val="nil"/>
            </w:tcBorders>
          </w:tcPr>
          <w:p w14:paraId="071E6DDA" w14:textId="28F3DEE8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0.026 s</w:t>
            </w:r>
          </w:p>
        </w:tc>
      </w:tr>
      <w:tr w:rsidR="00863E3D" w:rsidRPr="00E84284" w14:paraId="0081F770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479EF9C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5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4E9FEFA" w14:textId="4E145073" w:rsidR="00863E3D" w:rsidRPr="00E84284" w:rsidRDefault="00863E3D" w:rsidP="00F61D7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84284">
              <w:rPr>
                <w:lang w:val="pt-BR"/>
              </w:rPr>
              <w:t xml:space="preserve"> </w:t>
            </w:r>
            <w:r w:rsidR="00F61D7D">
              <w:rPr>
                <w:rStyle w:val="AddressChar"/>
              </w:rPr>
              <w:t>N/A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FE7855A" w14:textId="37403258" w:rsidR="00863E3D" w:rsidRPr="00E84284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2FF3A0F1" w14:textId="10B2AE1F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0.009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30720FD3" w14:textId="49028868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10.115 s</w:t>
            </w:r>
          </w:p>
        </w:tc>
        <w:tc>
          <w:tcPr>
            <w:tcW w:w="1165" w:type="dxa"/>
            <w:tcBorders>
              <w:left w:val="nil"/>
            </w:tcBorders>
          </w:tcPr>
          <w:p w14:paraId="22D5D610" w14:textId="1DAD2110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0.013 s</w:t>
            </w:r>
          </w:p>
        </w:tc>
      </w:tr>
      <w:tr w:rsidR="00863E3D" w:rsidRPr="00E84284" w14:paraId="7CAF0FEE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4FE2C14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6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EDAB11" w14:textId="17EAD21E" w:rsidR="00863E3D" w:rsidRPr="00E84284" w:rsidRDefault="00A06A9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1654</w:t>
            </w:r>
            <w:r w:rsidR="009B69D4" w:rsidRPr="00E84284">
              <w:rPr>
                <w:lang w:val="pt-BR"/>
              </w:rPr>
              <w:t>.</w:t>
            </w:r>
            <w:r w:rsidR="009B69D4">
              <w:rPr>
                <w:lang w:val="pt-BR"/>
              </w:rPr>
              <w:t>09</w:t>
            </w:r>
            <w:r>
              <w:rPr>
                <w:lang w:val="pt-BR"/>
              </w:rPr>
              <w:t xml:space="preserve"> s</w:t>
            </w:r>
            <w:r w:rsidR="009B69D4" w:rsidRPr="00E84284">
              <w:rPr>
                <w:lang w:val="pt-BR"/>
              </w:rPr>
              <w:t xml:space="preserve">  </w:t>
            </w:r>
            <w:r w:rsidR="00863E3D" w:rsidRPr="00E84284">
              <w:rPr>
                <w:lang w:val="pt-BR"/>
              </w:rP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9C8B289" w14:textId="629F1C85" w:rsidR="00863E3D" w:rsidRPr="00F61D7D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6375FDAC" w14:textId="3CAB1AEC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0.019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40918966" w14:textId="39272E94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1.899 s</w:t>
            </w:r>
          </w:p>
        </w:tc>
        <w:tc>
          <w:tcPr>
            <w:tcW w:w="1165" w:type="dxa"/>
            <w:tcBorders>
              <w:left w:val="nil"/>
            </w:tcBorders>
          </w:tcPr>
          <w:p w14:paraId="2A50E6B2" w14:textId="5BBE4F99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0.354 s</w:t>
            </w:r>
          </w:p>
        </w:tc>
      </w:tr>
      <w:tr w:rsidR="00863E3D" w:rsidRPr="00E84284" w14:paraId="6ACAB995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6303126C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7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7E6A7E8" w14:textId="6B8E94E9" w:rsidR="00863E3D" w:rsidRPr="00E84284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6C42D9F" w14:textId="20D6B697" w:rsidR="00863E3D" w:rsidRPr="00F61D7D" w:rsidRDefault="00F61D7D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rStyle w:val="AddressChar"/>
              </w:rPr>
              <w:t>N/A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1F170B66" w14:textId="3076B7BB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0.041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521D0B57" w14:textId="4AA0D002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43.304 s</w:t>
            </w:r>
          </w:p>
        </w:tc>
        <w:tc>
          <w:tcPr>
            <w:tcW w:w="1165" w:type="dxa"/>
            <w:tcBorders>
              <w:left w:val="nil"/>
            </w:tcBorders>
          </w:tcPr>
          <w:p w14:paraId="3F48E6CA" w14:textId="74C45E39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4.604 s</w:t>
            </w:r>
          </w:p>
        </w:tc>
      </w:tr>
      <w:tr w:rsidR="00863E3D" w:rsidRPr="00E84284" w14:paraId="15A688AC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7E3E8009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8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C2E3AA" w14:textId="0731ADF2" w:rsidR="00863E3D" w:rsidRPr="00E84284" w:rsidRDefault="00A06A9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3195</w:t>
            </w:r>
            <w:r w:rsidR="00176951" w:rsidRPr="00E84284">
              <w:rPr>
                <w:lang w:val="pt-BR"/>
              </w:rPr>
              <w:t>.</w:t>
            </w:r>
            <w:r w:rsidR="00176951">
              <w:rPr>
                <w:lang w:val="pt-BR"/>
              </w:rPr>
              <w:t>30</w:t>
            </w:r>
            <w:r w:rsidR="00176951" w:rsidRPr="00E84284">
              <w:rPr>
                <w:lang w:val="pt-BR"/>
              </w:rPr>
              <w:t xml:space="preserve"> </w:t>
            </w:r>
            <w:r>
              <w:rPr>
                <w:lang w:val="pt-BR"/>
              </w:rPr>
              <w:t>s</w:t>
            </w:r>
            <w:r w:rsidR="00176951" w:rsidRPr="00E84284">
              <w:rPr>
                <w:lang w:val="pt-BR"/>
              </w:rPr>
              <w:t xml:space="preserve">   </w:t>
            </w:r>
            <w:r w:rsidR="00863E3D" w:rsidRPr="00E84284">
              <w:rPr>
                <w:lang w:val="pt-BR"/>
              </w:rPr>
              <w:t xml:space="preserve"> 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5A4B71D" w14:textId="3F764645" w:rsidR="00863E3D" w:rsidRPr="00E84284" w:rsidRDefault="00A06A9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134FE6">
              <w:rPr>
                <w:lang w:val="pt-BR"/>
              </w:rPr>
              <w:t>6839.46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2B11C2E1" w14:textId="0F385ED1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0.056 s</w:t>
            </w:r>
          </w:p>
        </w:tc>
        <w:tc>
          <w:tcPr>
            <w:tcW w:w="1165" w:type="dxa"/>
            <w:tcBorders>
              <w:left w:val="nil"/>
              <w:right w:val="nil"/>
            </w:tcBorders>
          </w:tcPr>
          <w:p w14:paraId="636E086E" w14:textId="704B052D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2.069 s</w:t>
            </w:r>
          </w:p>
        </w:tc>
        <w:tc>
          <w:tcPr>
            <w:tcW w:w="1165" w:type="dxa"/>
            <w:tcBorders>
              <w:left w:val="nil"/>
            </w:tcBorders>
          </w:tcPr>
          <w:p w14:paraId="0F4643DF" w14:textId="2ECD4238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0.158 s</w:t>
            </w:r>
          </w:p>
        </w:tc>
      </w:tr>
      <w:tr w:rsidR="00863E3D" w:rsidRPr="00E84284" w14:paraId="52064FF9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30D5ECFA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9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9F0F908" w14:textId="2F2B1736" w:rsidR="00863E3D" w:rsidRPr="00E84284" w:rsidRDefault="00753B46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53B46">
              <w:rPr>
                <w:lang w:val="pt-BR"/>
              </w:rPr>
              <w:t>3.78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C8E62F3" w14:textId="3772A93F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3990.22 s</w:t>
            </w:r>
          </w:p>
        </w:tc>
        <w:tc>
          <w:tcPr>
            <w:tcW w:w="1165" w:type="dxa"/>
            <w:tcBorders>
              <w:left w:val="nil"/>
              <w:bottom w:val="single" w:sz="6" w:space="0" w:color="000000"/>
              <w:right w:val="nil"/>
            </w:tcBorders>
          </w:tcPr>
          <w:p w14:paraId="0D76E337" w14:textId="6F057A85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0.004 s</w:t>
            </w:r>
          </w:p>
        </w:tc>
        <w:tc>
          <w:tcPr>
            <w:tcW w:w="1165" w:type="dxa"/>
            <w:tcBorders>
              <w:left w:val="nil"/>
              <w:bottom w:val="single" w:sz="6" w:space="0" w:color="000000"/>
              <w:right w:val="nil"/>
            </w:tcBorders>
          </w:tcPr>
          <w:p w14:paraId="24F76DC7" w14:textId="0B922BE6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0.306 s</w:t>
            </w:r>
          </w:p>
        </w:tc>
        <w:tc>
          <w:tcPr>
            <w:tcW w:w="1165" w:type="dxa"/>
            <w:tcBorders>
              <w:left w:val="nil"/>
              <w:bottom w:val="single" w:sz="6" w:space="0" w:color="000000"/>
            </w:tcBorders>
          </w:tcPr>
          <w:p w14:paraId="433B38FE" w14:textId="58AB54DC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0.19 s</w:t>
            </w:r>
          </w:p>
        </w:tc>
      </w:tr>
      <w:tr w:rsidR="00863E3D" w:rsidRPr="00E84284" w14:paraId="77FAD3C2" w14:textId="77777777" w:rsidTr="007C129B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tcBorders>
              <w:top w:val="single" w:sz="6" w:space="0" w:color="000000"/>
              <w:bottom w:val="single" w:sz="8" w:space="0" w:color="000000" w:themeColor="text1"/>
              <w:right w:val="nil"/>
            </w:tcBorders>
          </w:tcPr>
          <w:p w14:paraId="5736EC48" w14:textId="77777777" w:rsidR="00863E3D" w:rsidRPr="00E84284" w:rsidRDefault="00863E3D" w:rsidP="00753B46">
            <w:pPr>
              <w:spacing w:before="0"/>
              <w:jc w:val="center"/>
              <w:rPr>
                <w:b w:val="0"/>
                <w:lang w:val="pt-BR"/>
              </w:rPr>
            </w:pPr>
            <w:r w:rsidRPr="00E84284">
              <w:rPr>
                <w:b w:val="0"/>
                <w:lang w:val="pt-BR"/>
              </w:rPr>
              <w:t>10</w:t>
            </w:r>
          </w:p>
        </w:tc>
        <w:tc>
          <w:tcPr>
            <w:tcW w:w="1252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7113646A" w14:textId="31DA127C" w:rsidR="00863E3D" w:rsidRPr="00E84284" w:rsidRDefault="007C129B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C129B">
              <w:rPr>
                <w:lang w:val="pt-BR"/>
              </w:rPr>
              <w:t>549.5 s</w:t>
            </w:r>
          </w:p>
        </w:tc>
        <w:tc>
          <w:tcPr>
            <w:tcW w:w="1411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100023AE" w14:textId="44D3AA1B" w:rsidR="00863E3D" w:rsidRPr="00E84284" w:rsidRDefault="00ED7E60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ED7E60">
              <w:rPr>
                <w:lang w:val="pt-BR"/>
              </w:rPr>
              <w:t>5087.92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706596B6" w14:textId="351B6A0F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0.125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  <w:bottom w:val="single" w:sz="8" w:space="0" w:color="000000" w:themeColor="text1"/>
              <w:right w:val="nil"/>
            </w:tcBorders>
          </w:tcPr>
          <w:p w14:paraId="0453AF6B" w14:textId="0A789B27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1.811 s</w:t>
            </w:r>
          </w:p>
        </w:tc>
        <w:tc>
          <w:tcPr>
            <w:tcW w:w="1165" w:type="dxa"/>
            <w:tcBorders>
              <w:top w:val="single" w:sz="6" w:space="0" w:color="000000"/>
              <w:left w:val="nil"/>
              <w:bottom w:val="single" w:sz="8" w:space="0" w:color="000000" w:themeColor="text1"/>
            </w:tcBorders>
          </w:tcPr>
          <w:p w14:paraId="197D538C" w14:textId="302B0306" w:rsidR="00863E3D" w:rsidRPr="00E84284" w:rsidRDefault="00496EB5" w:rsidP="00753B46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96EB5">
              <w:rPr>
                <w:lang w:val="pt-BR"/>
              </w:rPr>
              <w:t>0.783 s</w:t>
            </w:r>
          </w:p>
        </w:tc>
      </w:tr>
    </w:tbl>
    <w:p w14:paraId="1F8CB3A6" w14:textId="2DAF2F14" w:rsidR="00FD16A4" w:rsidRPr="008E6FB7" w:rsidRDefault="00F61D7D" w:rsidP="008E6FB7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Tabela 5</w:t>
      </w:r>
      <w:r w:rsidR="00762DE3">
        <w:rPr>
          <w:rFonts w:ascii="Helvetica" w:hAnsi="Helvetica" w:cs="Helvetica"/>
          <w:b/>
          <w:sz w:val="20"/>
          <w:lang w:val="pt-BR"/>
        </w:rPr>
        <w:t>. Consumo de tempo (em segundos</w:t>
      </w:r>
      <w:r w:rsidR="00863E3D">
        <w:rPr>
          <w:rFonts w:ascii="Helvetica" w:hAnsi="Helvetica" w:cs="Helvetica"/>
          <w:b/>
          <w:sz w:val="20"/>
          <w:lang w:val="pt-BR"/>
        </w:rPr>
        <w:t>)</w:t>
      </w:r>
    </w:p>
    <w:p w14:paraId="6F6D41E7" w14:textId="501634D7" w:rsidR="00FD16A4" w:rsidRDefault="00FD16A4" w:rsidP="002416E4">
      <w:pPr>
        <w:rPr>
          <w:b/>
          <w:bCs/>
          <w:lang w:val="pt-BR"/>
        </w:rPr>
      </w:pPr>
      <w:r w:rsidRPr="00FD16A4">
        <w:rPr>
          <w:b/>
          <w:bCs/>
          <w:lang w:val="pt-BR"/>
        </w:rPr>
        <w:t xml:space="preserve">7.3 </w:t>
      </w:r>
      <w:r>
        <w:rPr>
          <w:b/>
          <w:bCs/>
          <w:lang w:val="pt-BR"/>
        </w:rPr>
        <w:t>Analise</w:t>
      </w:r>
      <w:r w:rsidRPr="00FD16A4">
        <w:rPr>
          <w:b/>
          <w:bCs/>
          <w:lang w:val="pt-BR"/>
        </w:rPr>
        <w:t xml:space="preserve"> entre as heurísticas</w:t>
      </w:r>
    </w:p>
    <w:p w14:paraId="7BF8FA9E" w14:textId="02CE72BD" w:rsidR="006114B1" w:rsidRDefault="007742D7" w:rsidP="00382BF4">
      <w:pPr>
        <w:rPr>
          <w:lang w:val="pt-BR"/>
        </w:rPr>
      </w:pPr>
      <w:r>
        <w:rPr>
          <w:lang w:val="pt-BR"/>
        </w:rPr>
        <w:tab/>
      </w:r>
      <w:r w:rsidR="006114B1">
        <w:rPr>
          <w:lang w:val="pt-BR"/>
        </w:rPr>
        <w:t xml:space="preserve">Este tópico analisará dentre os testes, qual método teve o melhor desempenho de tempo e o menor consumo de memória. A seguir veremos algumas tabelas de comparação de tempo médio e memória média entre cada heurística dos </w:t>
      </w:r>
      <w:r w:rsidR="002B1D49">
        <w:rPr>
          <w:lang w:val="pt-BR"/>
        </w:rPr>
        <w:t xml:space="preserve">testes que não houveram estouro, </w:t>
      </w:r>
      <w:r w:rsidR="006114B1">
        <w:rPr>
          <w:lang w:val="pt-BR"/>
        </w:rPr>
        <w:t>visto</w:t>
      </w:r>
      <w:r w:rsidR="002D1ED0">
        <w:rPr>
          <w:lang w:val="pt-BR"/>
        </w:rPr>
        <w:t xml:space="preserve"> na tabela 3 e 4 anteriormente.</w:t>
      </w:r>
    </w:p>
    <w:p w14:paraId="4F52799D" w14:textId="77777777" w:rsidR="002D1ED0" w:rsidRPr="002D1ED0" w:rsidRDefault="002D1ED0" w:rsidP="00382BF4">
      <w:pPr>
        <w:rPr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305"/>
        <w:gridCol w:w="3557"/>
      </w:tblGrid>
      <w:tr w:rsidR="00C77E3F" w:rsidRPr="00994143" w14:paraId="32C9195A" w14:textId="77777777" w:rsidTr="00D45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08172725" w14:textId="38B8DCFF" w:rsidR="00C77E3F" w:rsidRPr="00C77E3F" w:rsidRDefault="00C77E3F" w:rsidP="00C77E3F">
            <w:pPr>
              <w:spacing w:before="0"/>
              <w:jc w:val="center"/>
              <w:rPr>
                <w:rFonts w:cs="Arial"/>
                <w:bCs w:val="0"/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Tempo médio</w:t>
            </w:r>
            <w:r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7B4575E7" w14:textId="13EBED2A" w:rsidR="00C77E3F" w:rsidRPr="00C77E3F" w:rsidRDefault="00C77E3F" w:rsidP="00C77E3F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pt-BR"/>
              </w:rPr>
            </w:pPr>
            <w:r w:rsidRPr="00C77E3F">
              <w:rPr>
                <w:rFonts w:cs="Arial"/>
                <w:bCs w:val="0"/>
                <w:lang w:val="pt-BR"/>
              </w:rPr>
              <w:t xml:space="preserve">Memória média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</w:tr>
      <w:tr w:rsidR="00C77E3F" w:rsidRPr="00994143" w14:paraId="78CA050E" w14:textId="77777777" w:rsidTr="00D45C6C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left w:val="nil"/>
            </w:tcBorders>
          </w:tcPr>
          <w:p w14:paraId="27CFB52C" w14:textId="06302B7B" w:rsidR="00C77E3F" w:rsidRPr="00C77E3F" w:rsidRDefault="00C77E3F" w:rsidP="004F227A">
            <w:pPr>
              <w:spacing w:befor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4.25 vezes</w:t>
            </w:r>
            <w:r w:rsidRPr="00C77E3F">
              <w:rPr>
                <w:b w:val="0"/>
                <w:lang w:val="pt-BR"/>
              </w:rPr>
              <w:t xml:space="preserve"> mais rápido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6" w:space="0" w:color="000000"/>
              <w:left w:val="nil"/>
            </w:tcBorders>
          </w:tcPr>
          <w:p w14:paraId="66662C9A" w14:textId="4825B8D3" w:rsidR="00C77E3F" w:rsidRPr="00C77E3F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 xml:space="preserve">2 </m:t>
                  </m:r>
                </m:sub>
              </m:sSub>
            </m:oMath>
            <w:r w:rsidR="004F227A" w:rsidRPr="00C77E3F">
              <w:rPr>
                <w:lang w:val="pt-BR"/>
              </w:rPr>
              <w:t xml:space="preserve"> </w:t>
            </w:r>
            <w:r w:rsidR="004F227A">
              <w:rPr>
                <w:lang w:val="pt-BR"/>
              </w:rPr>
              <w:t>u</w:t>
            </w:r>
            <w:r w:rsidR="004F227A" w:rsidRPr="00C77E3F">
              <w:rPr>
                <w:lang w:val="pt-BR"/>
              </w:rPr>
              <w:t>tiliza 464% do espaço da</w:t>
            </w:r>
            <w:r w:rsidR="004F227A">
              <w:rPr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 xml:space="preserve">1 </m:t>
                  </m:r>
                </m:sub>
              </m:sSub>
            </m:oMath>
          </w:p>
        </w:tc>
      </w:tr>
      <w:tr w:rsidR="00C77E3F" w:rsidRPr="00994143" w14:paraId="391DF8C3" w14:textId="77777777" w:rsidTr="002D1ED0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</w:tcPr>
          <w:p w14:paraId="640C110A" w14:textId="682F3AED" w:rsidR="00C77E3F" w:rsidRPr="00C77E3F" w:rsidRDefault="00C77E3F" w:rsidP="004F227A">
            <w:pPr>
              <w:spacing w:befor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16,020 vezes</w:t>
            </w:r>
            <w:r w:rsidRPr="00C77E3F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  <w:tc>
          <w:tcPr>
            <w:tcW w:w="0" w:type="auto"/>
            <w:tcBorders>
              <w:left w:val="nil"/>
            </w:tcBorders>
          </w:tcPr>
          <w:p w14:paraId="3DF69E26" w14:textId="50C97B23" w:rsidR="00C77E3F" w:rsidRPr="00C77E3F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 xml:space="preserve">3 </m:t>
                  </m:r>
                </m:sub>
              </m:sSub>
            </m:oMath>
            <w:r w:rsidR="004F227A">
              <w:rPr>
                <w:lang w:val="pt-BR"/>
              </w:rPr>
              <w:t>u</w:t>
            </w:r>
            <w:r w:rsidR="00C77E3F" w:rsidRPr="00C77E3F">
              <w:rPr>
                <w:lang w:val="pt-BR"/>
              </w:rPr>
              <w:t xml:space="preserve">tiliza 0.16%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</w:tr>
      <w:tr w:rsidR="00C77E3F" w:rsidRPr="00994143" w14:paraId="42CFE576" w14:textId="77777777" w:rsidTr="00F61D7D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bottom w:val="single" w:sz="6" w:space="0" w:color="000000"/>
            </w:tcBorders>
          </w:tcPr>
          <w:p w14:paraId="38FA640A" w14:textId="657BB774" w:rsidR="00C77E3F" w:rsidRPr="00C77E3F" w:rsidRDefault="00C77E3F" w:rsidP="004F227A">
            <w:pPr>
              <w:spacing w:befor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879 vezes</w:t>
            </w:r>
            <w:r w:rsidRPr="00C77E3F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tcBorders>
              <w:left w:val="nil"/>
              <w:bottom w:val="single" w:sz="6" w:space="0" w:color="000000"/>
            </w:tcBorders>
          </w:tcPr>
          <w:p w14:paraId="78DC9F15" w14:textId="13D23DED" w:rsidR="00C77E3F" w:rsidRPr="00C77E3F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 xml:space="preserve">4 </m:t>
                  </m:r>
                </m:sub>
              </m:sSub>
            </m:oMath>
            <w:r w:rsidR="004F227A">
              <w:rPr>
                <w:lang w:val="pt-BR"/>
              </w:rPr>
              <w:t>u</w:t>
            </w:r>
            <w:r w:rsidR="00C77E3F" w:rsidRPr="00C77E3F">
              <w:rPr>
                <w:lang w:val="pt-BR"/>
              </w:rPr>
              <w:t>tiliza 1.81% do espaço da</w:t>
            </w:r>
            <w:r w:rsidR="00C77E3F" w:rsidRPr="00C77E3F">
              <w:rPr>
                <w:bCs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</w:tr>
      <w:tr w:rsidR="00C77E3F" w:rsidRPr="00994143" w14:paraId="2C31DC65" w14:textId="77777777" w:rsidTr="00F61D7D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4787BFC6" w14:textId="03A2B984" w:rsidR="00C77E3F" w:rsidRPr="00C77E3F" w:rsidRDefault="00C77E3F" w:rsidP="004F227A">
            <w:pPr>
              <w:spacing w:before="0"/>
              <w:jc w:val="center"/>
              <w:rPr>
                <w:b w:val="0"/>
                <w:lang w:val="pt-BR"/>
              </w:rPr>
            </w:pPr>
            <w:r w:rsidRPr="00C77E3F">
              <w:rPr>
                <w:b w:val="0"/>
                <w:lang w:val="pt-BR"/>
              </w:rPr>
              <w:t>2,443</w:t>
            </w:r>
            <w:r>
              <w:rPr>
                <w:b w:val="0"/>
                <w:lang w:val="pt-BR"/>
              </w:rPr>
              <w:t xml:space="preserve"> vezes</w:t>
            </w:r>
            <w:r w:rsidRPr="00C77E3F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3DD4EA6B" w14:textId="6C566B4F" w:rsidR="00C77E3F" w:rsidRPr="00C77E3F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 xml:space="preserve">5 </m:t>
                  </m:r>
                </m:sub>
              </m:sSub>
            </m:oMath>
            <w:r w:rsidR="004F227A">
              <w:rPr>
                <w:lang w:val="pt-BR"/>
              </w:rPr>
              <w:t>u</w:t>
            </w:r>
            <w:r w:rsidR="00C77E3F" w:rsidRPr="00C77E3F">
              <w:rPr>
                <w:lang w:val="pt-BR"/>
              </w:rPr>
              <w:t xml:space="preserve">tiliza 0.59% do espaço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</w:tr>
    </w:tbl>
    <w:p w14:paraId="0FE0DA26" w14:textId="6DCB54DF" w:rsidR="00382BF4" w:rsidRPr="009F4020" w:rsidRDefault="00292DF2" w:rsidP="00F61D7D">
      <w:pPr>
        <w:jc w:val="center"/>
        <w:rPr>
          <w:rFonts w:ascii="Helvetica" w:hAnsi="Helvetica" w:cs="Helvetica"/>
          <w:b/>
          <w:sz w:val="20"/>
          <w:lang w:val="pt-BR"/>
        </w:rPr>
      </w:pPr>
      <w:r w:rsidRPr="009F4020">
        <w:rPr>
          <w:rFonts w:ascii="Helvetica" w:hAnsi="Helvetica" w:cs="Helvetica"/>
          <w:b/>
          <w:sz w:val="20"/>
          <w:lang w:val="pt-BR"/>
        </w:rPr>
        <w:t xml:space="preserve">Tabela 5. Comparação </w:t>
      </w:r>
      <w:r w:rsidR="007742D7" w:rsidRPr="009F4020">
        <w:rPr>
          <w:rFonts w:ascii="Helvetica" w:hAnsi="Helvetica" w:cs="Helvetica"/>
          <w:b/>
          <w:sz w:val="20"/>
          <w:lang w:val="pt-BR"/>
        </w:rPr>
        <w:t xml:space="preserve">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(n</m:t>
        </m:r>
      </m:oMath>
      <w:r w:rsidR="002B1D49" w:rsidRPr="009F4020">
        <w:rPr>
          <w:rFonts w:ascii="Helvetica" w:hAnsi="Helvetica" w:cs="Helvetica"/>
          <w:b/>
          <w:sz w:val="20"/>
          <w:lang w:val="pt-BR"/>
        </w:rPr>
        <w:t xml:space="preserve"> )</w:t>
      </w:r>
      <w:r w:rsidR="007742D7" w:rsidRPr="009F4020">
        <w:rPr>
          <w:rFonts w:ascii="Helvetica" w:hAnsi="Helvetica" w:cs="Helvetica"/>
          <w:b/>
          <w:sz w:val="20"/>
          <w:lang w:val="pt-BR"/>
        </w:rPr>
        <w:t xml:space="preserve"> com as demais heurísticas</w:t>
      </w:r>
    </w:p>
    <w:p w14:paraId="7C79222E" w14:textId="77777777" w:rsidR="00292DF2" w:rsidRDefault="00292DF2" w:rsidP="00382BF4">
      <w:pPr>
        <w:rPr>
          <w:b/>
          <w:bCs/>
          <w:lang w:val="pt-BR"/>
        </w:rPr>
      </w:pPr>
    </w:p>
    <w:p w14:paraId="4E6BBFF5" w14:textId="77777777" w:rsidR="00F61D7D" w:rsidRDefault="00F61D7D" w:rsidP="00382BF4">
      <w:pPr>
        <w:rPr>
          <w:b/>
          <w:bCs/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324"/>
        <w:gridCol w:w="3741"/>
      </w:tblGrid>
      <w:tr w:rsidR="004F227A" w:rsidRPr="00994143" w14:paraId="78C6DCE4" w14:textId="77777777" w:rsidTr="00C0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4" w:space="0" w:color="auto"/>
              <w:bottom w:val="single" w:sz="6" w:space="0" w:color="000000"/>
            </w:tcBorders>
          </w:tcPr>
          <w:p w14:paraId="4BDC744F" w14:textId="7837D470" w:rsidR="004F227A" w:rsidRPr="00DB0634" w:rsidRDefault="004F227A" w:rsidP="00DB0634">
            <w:pPr>
              <w:spacing w:before="0"/>
              <w:jc w:val="center"/>
              <w:rPr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Tempo médio</w:t>
            </w:r>
            <w:r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  <w:tc>
          <w:tcPr>
            <w:tcW w:w="3741" w:type="dxa"/>
            <w:tcBorders>
              <w:top w:val="single" w:sz="4" w:space="0" w:color="auto"/>
              <w:bottom w:val="single" w:sz="6" w:space="0" w:color="000000"/>
            </w:tcBorders>
          </w:tcPr>
          <w:p w14:paraId="6366C600" w14:textId="24594038" w:rsidR="004F227A" w:rsidRDefault="004F227A" w:rsidP="00DB0634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C77E3F">
              <w:rPr>
                <w:rFonts w:cs="Arial"/>
                <w:bCs w:val="0"/>
                <w:lang w:val="pt-BR"/>
              </w:rPr>
              <w:t xml:space="preserve">Memória média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</w:tr>
      <w:tr w:rsidR="004F227A" w:rsidRPr="00994143" w14:paraId="7B37BC36" w14:textId="443FBCE9" w:rsidTr="00C05D55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6" w:space="0" w:color="000000"/>
            </w:tcBorders>
          </w:tcPr>
          <w:p w14:paraId="3CE368C9" w14:textId="4CC0BA71" w:rsidR="004F227A" w:rsidRPr="00D45C6C" w:rsidRDefault="00D45C6C" w:rsidP="004F227A">
            <w:pPr>
              <w:spacing w:before="0"/>
              <w:jc w:val="center"/>
              <w:rPr>
                <w:b w:val="0"/>
                <w:lang w:val="pt-BR"/>
              </w:rPr>
            </w:pPr>
            <w:r w:rsidRPr="00D45C6C">
              <w:rPr>
                <w:b w:val="0"/>
                <w:lang w:val="pt-BR"/>
              </w:rPr>
              <w:t>4.25 vezes</w:t>
            </w:r>
            <w:r w:rsidR="004F227A" w:rsidRPr="00D45C6C">
              <w:rPr>
                <w:b w:val="0"/>
                <w:lang w:val="pt-BR"/>
              </w:rPr>
              <w:t xml:space="preserve"> mais lento que</w:t>
            </w:r>
            <w:r w:rsidR="004F227A" w:rsidRPr="00D45C6C">
              <w:rPr>
                <w:b w:val="0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  <w:tc>
          <w:tcPr>
            <w:tcW w:w="3741" w:type="dxa"/>
            <w:tcBorders>
              <w:top w:val="single" w:sz="6" w:space="0" w:color="000000"/>
            </w:tcBorders>
          </w:tcPr>
          <w:p w14:paraId="5C3F1846" w14:textId="7732C487" w:rsidR="004F227A" w:rsidRPr="00D45C6C" w:rsidRDefault="00994143" w:rsidP="00DB063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  <w:r w:rsidR="00D45C6C" w:rsidRPr="00D45C6C">
              <w:rPr>
                <w:bCs/>
                <w:lang w:val="pt-BR"/>
              </w:rPr>
              <w:t xml:space="preserve"> </w:t>
            </w:r>
            <w:r w:rsidR="00D45C6C" w:rsidRPr="00D45C6C">
              <w:rPr>
                <w:lang w:val="pt-BR"/>
              </w:rPr>
              <w:t>u</w:t>
            </w:r>
            <w:r w:rsidR="004F227A" w:rsidRPr="00D45C6C">
              <w:rPr>
                <w:lang w:val="pt-BR"/>
              </w:rPr>
              <w:t xml:space="preserve">tiliza 21.55% do espaço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</w:tr>
      <w:tr w:rsidR="004F227A" w:rsidRPr="00994143" w14:paraId="45C87353" w14:textId="7B932944" w:rsidTr="00C05D55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</w:tcPr>
          <w:p w14:paraId="3913C063" w14:textId="6CBD473D" w:rsidR="004F227A" w:rsidRPr="00D45C6C" w:rsidRDefault="00D45C6C" w:rsidP="004F227A">
            <w:pPr>
              <w:spacing w:before="0"/>
              <w:jc w:val="center"/>
              <w:rPr>
                <w:b w:val="0"/>
                <w:lang w:val="pt-BR"/>
              </w:rPr>
            </w:pPr>
            <w:r w:rsidRPr="00D45C6C">
              <w:rPr>
                <w:b w:val="0"/>
                <w:lang w:val="pt-BR"/>
              </w:rPr>
              <w:t>68,02</w:t>
            </w:r>
            <w:r w:rsidR="00C05D55">
              <w:rPr>
                <w:b w:val="0"/>
                <w:lang w:val="pt-BR"/>
              </w:rPr>
              <w:t>0</w:t>
            </w:r>
            <w:r w:rsidRPr="00D45C6C">
              <w:rPr>
                <w:b w:val="0"/>
                <w:lang w:val="pt-BR"/>
              </w:rPr>
              <w:t xml:space="preserve"> vezes</w:t>
            </w:r>
            <w:r w:rsidR="004F227A" w:rsidRPr="00D45C6C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  <w:tc>
          <w:tcPr>
            <w:tcW w:w="3741" w:type="dxa"/>
          </w:tcPr>
          <w:p w14:paraId="57A30EDC" w14:textId="3B4B6609" w:rsidR="004F227A" w:rsidRPr="00D45C6C" w:rsidRDefault="00994143" w:rsidP="00DB063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  <w:r w:rsidR="00D45C6C" w:rsidRPr="00D45C6C">
              <w:rPr>
                <w:lang w:val="pt-BR"/>
              </w:rPr>
              <w:t xml:space="preserve"> u</w:t>
            </w:r>
            <w:r w:rsidR="004F227A" w:rsidRPr="00D45C6C">
              <w:rPr>
                <w:lang w:val="pt-BR"/>
              </w:rPr>
              <w:t xml:space="preserve">tiliza 0.04%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</w:tr>
      <w:tr w:rsidR="004F227A" w:rsidRPr="00994143" w14:paraId="343D1428" w14:textId="257E0330" w:rsidTr="00C05D55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bottom w:val="single" w:sz="6" w:space="0" w:color="000000"/>
            </w:tcBorders>
          </w:tcPr>
          <w:p w14:paraId="4A5EDC7A" w14:textId="617F53C3" w:rsidR="004F227A" w:rsidRPr="00D45C6C" w:rsidRDefault="00D45C6C" w:rsidP="004F227A">
            <w:pPr>
              <w:spacing w:before="0"/>
              <w:jc w:val="center"/>
              <w:rPr>
                <w:b w:val="0"/>
                <w:lang w:val="pt-BR"/>
              </w:rPr>
            </w:pPr>
            <w:r w:rsidRPr="00D45C6C">
              <w:rPr>
                <w:b w:val="0"/>
                <w:lang w:val="pt-BR"/>
              </w:rPr>
              <w:t>3,73</w:t>
            </w:r>
            <w:r w:rsidR="00C05D55">
              <w:rPr>
                <w:b w:val="0"/>
                <w:lang w:val="pt-BR"/>
              </w:rPr>
              <w:t>0</w:t>
            </w:r>
            <w:r w:rsidRPr="00D45C6C">
              <w:rPr>
                <w:b w:val="0"/>
                <w:lang w:val="pt-BR"/>
              </w:rPr>
              <w:t xml:space="preserve"> vezes</w:t>
            </w:r>
            <w:r w:rsidR="004F227A" w:rsidRPr="00D45C6C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  <w:tc>
          <w:tcPr>
            <w:tcW w:w="3741" w:type="dxa"/>
            <w:tcBorders>
              <w:bottom w:val="single" w:sz="6" w:space="0" w:color="000000"/>
            </w:tcBorders>
          </w:tcPr>
          <w:p w14:paraId="6E4D062D" w14:textId="0E1D851E" w:rsidR="004F227A" w:rsidRPr="00D45C6C" w:rsidRDefault="00994143" w:rsidP="00DB063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D45C6C" w:rsidRPr="00D45C6C">
              <w:rPr>
                <w:lang w:val="pt-BR"/>
              </w:rPr>
              <w:t>u</w:t>
            </w:r>
            <w:r w:rsidR="004F227A" w:rsidRPr="00D45C6C">
              <w:rPr>
                <w:lang w:val="pt-BR"/>
              </w:rPr>
              <w:t xml:space="preserve">tiliza 0.39%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</w:tr>
      <w:tr w:rsidR="004F227A" w:rsidRPr="00994143" w14:paraId="21E93AA0" w14:textId="77777777" w:rsidTr="00C05D55">
        <w:trPr>
          <w:trHeight w:val="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4" w:type="dxa"/>
            <w:tcBorders>
              <w:top w:val="single" w:sz="6" w:space="0" w:color="000000"/>
              <w:bottom w:val="single" w:sz="4" w:space="0" w:color="auto"/>
            </w:tcBorders>
          </w:tcPr>
          <w:p w14:paraId="71829CC1" w14:textId="3E54BA06" w:rsidR="004F227A" w:rsidRPr="00D45C6C" w:rsidRDefault="00D45C6C" w:rsidP="004F227A">
            <w:pPr>
              <w:spacing w:before="0"/>
              <w:jc w:val="center"/>
              <w:rPr>
                <w:b w:val="0"/>
                <w:lang w:val="pt-BR"/>
              </w:rPr>
            </w:pPr>
            <w:r w:rsidRPr="00D45C6C">
              <w:rPr>
                <w:b w:val="0"/>
                <w:lang w:val="pt-BR"/>
              </w:rPr>
              <w:t>10,37 vezes</w:t>
            </w:r>
            <w:r w:rsidR="004F227A" w:rsidRPr="00D45C6C">
              <w:rPr>
                <w:b w:val="0"/>
                <w:lang w:val="pt-BR"/>
              </w:rPr>
              <w:t xml:space="preserve"> mais lento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  <w:tc>
          <w:tcPr>
            <w:tcW w:w="3741" w:type="dxa"/>
            <w:tcBorders>
              <w:top w:val="single" w:sz="6" w:space="0" w:color="000000"/>
              <w:bottom w:val="single" w:sz="4" w:space="0" w:color="auto"/>
            </w:tcBorders>
          </w:tcPr>
          <w:p w14:paraId="3AC49086" w14:textId="127296BF" w:rsidR="004F227A" w:rsidRPr="00D45C6C" w:rsidRDefault="00994143" w:rsidP="00DB063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  <w:r w:rsidR="004F227A" w:rsidRPr="00D45C6C">
              <w:rPr>
                <w:lang w:val="pt-BR"/>
              </w:rPr>
              <w:t xml:space="preserve">Utiliza 0.13%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</w:tr>
    </w:tbl>
    <w:p w14:paraId="5E26FD9B" w14:textId="27FEEF63" w:rsidR="000B31CE" w:rsidRPr="009F4020" w:rsidRDefault="00292DF2" w:rsidP="009F4020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 xml:space="preserve">Tabela 6. </w:t>
      </w:r>
      <w:r w:rsidR="002B1D49">
        <w:rPr>
          <w:rFonts w:ascii="Helvetica" w:hAnsi="Helvetica" w:cs="Helvetica"/>
          <w:b/>
          <w:sz w:val="20"/>
          <w:lang w:val="pt-BR"/>
        </w:rPr>
        <w:t>Comparação da</w:t>
      </w:r>
      <w:r w:rsidR="002B1D49" w:rsidRPr="002B1D49">
        <w:rPr>
          <w:rFonts w:ascii="Helvetica" w:hAnsi="Helvetica" w:cs="Helvetica"/>
          <w:sz w:val="20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(n</m:t>
        </m:r>
      </m:oMath>
      <w:r w:rsidR="002B1D49" w:rsidRPr="002B1D49">
        <w:rPr>
          <w:rFonts w:ascii="Helvetica" w:hAnsi="Helvetica" w:cs="Helvetica"/>
          <w:b/>
          <w:sz w:val="20"/>
          <w:lang w:val="pt-BR"/>
        </w:rPr>
        <w:t>)</w:t>
      </w:r>
      <w:r w:rsidR="002B1D49" w:rsidRPr="002B1D49">
        <w:rPr>
          <w:rFonts w:ascii="Helvetica" w:hAnsi="Helvetica" w:cs="Helvetica"/>
          <w:sz w:val="20"/>
          <w:lang w:val="pt-BR"/>
        </w:rPr>
        <w:t xml:space="preserve"> </w:t>
      </w:r>
      <w:r w:rsidR="009F4020">
        <w:rPr>
          <w:rFonts w:ascii="Helvetica" w:hAnsi="Helvetica" w:cs="Helvetica"/>
          <w:b/>
          <w:sz w:val="20"/>
          <w:lang w:val="pt-BR"/>
        </w:rPr>
        <w:t>com as demais heurísticas</w:t>
      </w:r>
    </w:p>
    <w:p w14:paraId="16AFEE61" w14:textId="77777777" w:rsidR="00F61D7D" w:rsidRDefault="00F61D7D" w:rsidP="00160594">
      <w:pPr>
        <w:rPr>
          <w:b/>
          <w:bCs/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3901"/>
      </w:tblGrid>
      <w:tr w:rsidR="00DC33E2" w:rsidRPr="00994143" w14:paraId="26B3EBDD" w14:textId="77777777" w:rsidTr="00DC3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2574019D" w14:textId="0B805C09" w:rsidR="00DC33E2" w:rsidRDefault="00DC33E2" w:rsidP="00A063A7">
            <w:pPr>
              <w:spacing w:before="0"/>
              <w:jc w:val="center"/>
              <w:rPr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Tempo médio</w:t>
            </w:r>
            <w:r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6E6EAB70" w14:textId="1CD5BB8A" w:rsidR="00DC33E2" w:rsidRDefault="00C05D55" w:rsidP="00A063A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Memória média</w:t>
            </w:r>
            <w:r w:rsidR="00DC33E2"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</w:tr>
      <w:tr w:rsidR="00DC33E2" w:rsidRPr="00994143" w14:paraId="5D370078" w14:textId="77777777" w:rsidTr="00DC33E2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left w:val="nil"/>
            </w:tcBorders>
          </w:tcPr>
          <w:p w14:paraId="3F4125E6" w14:textId="3462E27A" w:rsidR="00DC33E2" w:rsidRPr="00DC33E2" w:rsidRDefault="00DC33E2" w:rsidP="00DC33E2">
            <w:pPr>
              <w:spacing w:before="0"/>
              <w:jc w:val="center"/>
              <w:rPr>
                <w:b w:val="0"/>
                <w:lang w:val="pt-BR"/>
              </w:rPr>
            </w:pPr>
            <w:r w:rsidRPr="00DC33E2">
              <w:rPr>
                <w:b w:val="0"/>
                <w:lang w:val="pt-BR"/>
              </w:rPr>
              <w:t>16,02</w:t>
            </w:r>
            <w:r w:rsidR="00C05D55">
              <w:rPr>
                <w:b w:val="0"/>
                <w:lang w:val="pt-BR"/>
              </w:rPr>
              <w:t>0</w:t>
            </w:r>
            <w:r w:rsidRPr="00DC33E2">
              <w:rPr>
                <w:b w:val="0"/>
                <w:lang w:val="pt-BR"/>
              </w:rPr>
              <w:t xml:space="preserve">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6" w:space="0" w:color="000000"/>
              <w:left w:val="nil"/>
            </w:tcBorders>
          </w:tcPr>
          <w:p w14:paraId="4157B7E7" w14:textId="663CFA41" w:rsidR="00DC33E2" w:rsidRPr="00DC33E2" w:rsidRDefault="00994143" w:rsidP="00DC33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  <w:r w:rsidR="00DC33E2" w:rsidRPr="00DC33E2">
              <w:rPr>
                <w:bCs/>
                <w:lang w:val="pt-BR"/>
              </w:rPr>
              <w:t xml:space="preserve"> </w:t>
            </w:r>
            <w:r w:rsidR="00DC33E2" w:rsidRPr="00DC33E2">
              <w:rPr>
                <w:lang w:val="pt-BR"/>
              </w:rPr>
              <w:t xml:space="preserve">utiliza 61,477%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</w:tr>
      <w:tr w:rsidR="00DC33E2" w:rsidRPr="00994143" w14:paraId="7C16819A" w14:textId="77777777" w:rsidTr="00DC33E2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</w:tcPr>
          <w:p w14:paraId="5446132F" w14:textId="6163A15A" w:rsidR="00DC33E2" w:rsidRPr="00DC33E2" w:rsidRDefault="00DC33E2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DC33E2">
              <w:rPr>
                <w:b w:val="0"/>
                <w:lang w:val="pt-BR"/>
              </w:rPr>
              <w:t xml:space="preserve">68,027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  <w:tc>
          <w:tcPr>
            <w:tcW w:w="0" w:type="auto"/>
            <w:tcBorders>
              <w:left w:val="nil"/>
            </w:tcBorders>
          </w:tcPr>
          <w:p w14:paraId="1F5ADE7F" w14:textId="02133A69" w:rsidR="00DC33E2" w:rsidRPr="00DC33E2" w:rsidRDefault="00994143" w:rsidP="00DC33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  <w:r w:rsidR="00DC33E2" w:rsidRPr="00DC33E2">
              <w:rPr>
                <w:bCs/>
                <w:lang w:val="pt-BR"/>
              </w:rPr>
              <w:t xml:space="preserve"> </w:t>
            </w:r>
            <w:r w:rsidR="00DC33E2" w:rsidRPr="00DC33E2">
              <w:rPr>
                <w:lang w:val="pt-BR"/>
              </w:rPr>
              <w:t>utiliza 285,271% do espaço da</w:t>
            </w:r>
            <m:oMath>
              <m:r>
                <w:rPr>
                  <w:rFonts w:ascii="Cambria Math" w:hAnsi="Cambria Math"/>
                  <w:lang w:val="pt-B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</w:tr>
      <w:tr w:rsidR="00DC33E2" w:rsidRPr="00994143" w14:paraId="268DCF54" w14:textId="77777777" w:rsidTr="00C05D55">
        <w:trPr>
          <w:trHeight w:val="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il"/>
              <w:bottom w:val="single" w:sz="6" w:space="0" w:color="000000"/>
            </w:tcBorders>
          </w:tcPr>
          <w:p w14:paraId="1E0DB989" w14:textId="209030D5" w:rsidR="00DC33E2" w:rsidRPr="00DC33E2" w:rsidRDefault="00DC33E2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DC33E2">
              <w:rPr>
                <w:b w:val="0"/>
                <w:lang w:val="pt-BR"/>
              </w:rPr>
              <w:t xml:space="preserve">18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  <w:tc>
          <w:tcPr>
            <w:tcW w:w="0" w:type="auto"/>
            <w:tcBorders>
              <w:left w:val="nil"/>
              <w:bottom w:val="single" w:sz="6" w:space="0" w:color="000000"/>
            </w:tcBorders>
          </w:tcPr>
          <w:p w14:paraId="0F93721F" w14:textId="34E93DE4" w:rsidR="00DC33E2" w:rsidRPr="00DC33E2" w:rsidRDefault="00994143" w:rsidP="00DC33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  <w:r w:rsidR="00DC33E2" w:rsidRPr="00DC33E2">
              <w:rPr>
                <w:bCs/>
                <w:lang w:val="pt-BR"/>
              </w:rPr>
              <w:t xml:space="preserve"> </w:t>
            </w:r>
            <w:r w:rsidR="00DC33E2" w:rsidRPr="00DC33E2">
              <w:rPr>
                <w:lang w:val="pt-BR"/>
              </w:rPr>
              <w:t xml:space="preserve">utiliza 1,113%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</w:tr>
      <w:tr w:rsidR="00DC33E2" w:rsidRPr="00994143" w14:paraId="6B17ABFD" w14:textId="77777777" w:rsidTr="00C05D55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1E2079E7" w14:textId="26A0004F" w:rsidR="00DC33E2" w:rsidRPr="00DC33E2" w:rsidRDefault="00DC33E2" w:rsidP="007742D7">
            <w:pPr>
              <w:spacing w:before="0"/>
              <w:jc w:val="center"/>
              <w:rPr>
                <w:b w:val="0"/>
                <w:lang w:val="pt-BR"/>
              </w:rPr>
            </w:pPr>
            <w:r w:rsidRPr="00DC33E2">
              <w:rPr>
                <w:b w:val="0"/>
                <w:lang w:val="pt-BR"/>
              </w:rPr>
              <w:t xml:space="preserve">6.5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h'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5EF1535B" w14:textId="66B4850A" w:rsidR="00DC33E2" w:rsidRPr="00DC33E2" w:rsidRDefault="00994143" w:rsidP="00DC33E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h'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  <w:r w:rsidR="00DC33E2" w:rsidRPr="00DC33E2">
              <w:rPr>
                <w:lang w:val="pt-BR"/>
              </w:rPr>
              <w:t xml:space="preserve"> utiliza 362%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</w:tr>
    </w:tbl>
    <w:p w14:paraId="7658B795" w14:textId="54E13631" w:rsidR="00F61D7D" w:rsidRPr="009F4020" w:rsidRDefault="002B1D49" w:rsidP="009F4020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Tabela 7</w:t>
      </w:r>
      <w:r w:rsidR="00292DF2">
        <w:rPr>
          <w:rFonts w:ascii="Helvetica" w:hAnsi="Helvetica" w:cs="Helvetica"/>
          <w:b/>
          <w:sz w:val="20"/>
          <w:lang w:val="pt-BR"/>
        </w:rPr>
        <w:t xml:space="preserve">. </w:t>
      </w:r>
      <w:r>
        <w:rPr>
          <w:rFonts w:ascii="Helvetica" w:hAnsi="Helvetica" w:cs="Helvetica"/>
          <w:b/>
          <w:sz w:val="20"/>
          <w:lang w:val="pt-BR"/>
        </w:rPr>
        <w:t xml:space="preserve">Comparação 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(n</m:t>
        </m:r>
      </m:oMath>
      <w:r w:rsidRPr="002B1D49">
        <w:rPr>
          <w:rFonts w:ascii="Helvetica" w:hAnsi="Helvetica" w:cs="Helvetica"/>
          <w:b/>
          <w:i/>
          <w:sz w:val="20"/>
          <w:lang w:val="pt-BR"/>
        </w:rPr>
        <w:t xml:space="preserve"> )</w:t>
      </w:r>
      <w:r w:rsidR="009F4020">
        <w:rPr>
          <w:rFonts w:ascii="Helvetica" w:hAnsi="Helvetica" w:cs="Helvetica"/>
          <w:b/>
          <w:sz w:val="20"/>
          <w:lang w:val="pt-BR"/>
        </w:rPr>
        <w:t xml:space="preserve"> da com as demais heurísticas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522"/>
        <w:gridCol w:w="3964"/>
      </w:tblGrid>
      <w:tr w:rsidR="00C05D55" w:rsidRPr="00994143" w14:paraId="7572BF61" w14:textId="77777777" w:rsidTr="00C05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3BD05E09" w14:textId="4E24EC71" w:rsidR="00C05D55" w:rsidRDefault="00C05D55" w:rsidP="00A063A7">
            <w:pPr>
              <w:spacing w:before="0"/>
              <w:jc w:val="center"/>
              <w:rPr>
                <w:lang w:val="pt-BR"/>
              </w:rPr>
            </w:pPr>
            <w:r w:rsidRPr="00C05D55">
              <w:rPr>
                <w:rFonts w:cs="Arial"/>
                <w:bCs w:val="0"/>
                <w:lang w:val="pt-BR"/>
              </w:rPr>
              <w:lastRenderedPageBreak/>
              <w:t xml:space="preserve">Tempo médio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  <w:tc>
          <w:tcPr>
            <w:tcW w:w="3964" w:type="dxa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43B442C8" w14:textId="32CEC7C6" w:rsidR="00C05D55" w:rsidRDefault="00C05D55" w:rsidP="00A063A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Memória média</w:t>
            </w:r>
            <w:r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</w:tr>
      <w:tr w:rsidR="00C05D55" w:rsidRPr="00994143" w14:paraId="4E3BABD3" w14:textId="77777777" w:rsidTr="00C05D55">
        <w:trPr>
          <w:trHeight w:val="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6" w:space="0" w:color="000000"/>
              <w:left w:val="nil"/>
            </w:tcBorders>
          </w:tcPr>
          <w:p w14:paraId="019ECF44" w14:textId="25BFE9CE" w:rsidR="00C05D55" w:rsidRPr="00C05D55" w:rsidRDefault="00C05D55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C05D55">
              <w:rPr>
                <w:b w:val="0"/>
                <w:lang w:val="pt-BR"/>
              </w:rPr>
              <w:t xml:space="preserve">879.5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  <w:tc>
          <w:tcPr>
            <w:tcW w:w="3964" w:type="dxa"/>
            <w:tcBorders>
              <w:top w:val="single" w:sz="6" w:space="0" w:color="000000"/>
              <w:left w:val="nil"/>
            </w:tcBorders>
          </w:tcPr>
          <w:p w14:paraId="44821A67" w14:textId="6534EF17" w:rsidR="00C05D55" w:rsidRPr="00C05D55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C05D55" w:rsidRPr="00C05D55">
              <w:rPr>
                <w:lang w:val="pt-BR"/>
              </w:rPr>
              <w:t xml:space="preserve">utiliza 5,525%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</w:tr>
      <w:tr w:rsidR="00C05D55" w:rsidRPr="00994143" w14:paraId="63DE5E97" w14:textId="77777777" w:rsidTr="00C05D55">
        <w:trPr>
          <w:trHeight w:val="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left w:val="nil"/>
            </w:tcBorders>
          </w:tcPr>
          <w:p w14:paraId="2146E46F" w14:textId="32F72A54" w:rsidR="00C05D55" w:rsidRPr="00C05D55" w:rsidRDefault="00C05D55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C05D55">
              <w:rPr>
                <w:b w:val="0"/>
                <w:lang w:val="pt-BR"/>
              </w:rPr>
              <w:t xml:space="preserve">3,734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  <w:tc>
          <w:tcPr>
            <w:tcW w:w="3964" w:type="dxa"/>
            <w:tcBorders>
              <w:left w:val="nil"/>
            </w:tcBorders>
          </w:tcPr>
          <w:p w14:paraId="37B63364" w14:textId="187E82A0" w:rsidR="00C05D55" w:rsidRPr="00C05D55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C05D55" w:rsidRPr="00C05D55">
              <w:rPr>
                <w:lang w:val="pt-BR"/>
              </w:rPr>
              <w:t xml:space="preserve">utiliza 25,640%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</w:tr>
      <w:tr w:rsidR="00C05D55" w:rsidRPr="00994143" w14:paraId="612AA7E3" w14:textId="77777777" w:rsidTr="00C05D55">
        <w:trPr>
          <w:trHeight w:val="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left w:val="nil"/>
              <w:bottom w:val="single" w:sz="6" w:space="0" w:color="000000"/>
            </w:tcBorders>
          </w:tcPr>
          <w:p w14:paraId="73834E8E" w14:textId="7F1A2A30" w:rsidR="00C05D55" w:rsidRPr="00C05D55" w:rsidRDefault="00C05D55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C05D55">
              <w:rPr>
                <w:b w:val="0"/>
                <w:lang w:val="pt-BR"/>
              </w:rPr>
              <w:t xml:space="preserve">18 vezes mais lenta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  <w:tc>
          <w:tcPr>
            <w:tcW w:w="3964" w:type="dxa"/>
            <w:tcBorders>
              <w:left w:val="nil"/>
              <w:bottom w:val="single" w:sz="6" w:space="0" w:color="000000"/>
            </w:tcBorders>
          </w:tcPr>
          <w:p w14:paraId="0F69994C" w14:textId="3CE5C9E6" w:rsidR="00C05D55" w:rsidRPr="00C05D55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C05D55" w:rsidRPr="00C05D55">
              <w:rPr>
                <w:lang w:val="pt-BR"/>
              </w:rPr>
              <w:t xml:space="preserve">utiliza 9%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</w:tr>
      <w:tr w:rsidR="00C05D55" w:rsidRPr="00994143" w14:paraId="49F889FF" w14:textId="77777777" w:rsidTr="00C05D55">
        <w:trPr>
          <w:trHeight w:val="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2" w:type="dxa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5464BE45" w14:textId="2E1928CF" w:rsidR="00C05D55" w:rsidRPr="00C05D55" w:rsidRDefault="00C05D55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C05D55">
              <w:rPr>
                <w:b w:val="0"/>
                <w:lang w:val="pt-BR"/>
              </w:rPr>
              <w:t xml:space="preserve">2.78 vezes mais lenta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  <w:tc>
          <w:tcPr>
            <w:tcW w:w="3964" w:type="dxa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37E43CAD" w14:textId="705DC017" w:rsidR="00C05D55" w:rsidRPr="00C05D55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C05D55" w:rsidRPr="00C05D55">
              <w:rPr>
                <w:lang w:val="pt-BR"/>
              </w:rPr>
              <w:t>utiliza 33% do espaç</w:t>
            </w:r>
            <w:bookmarkStart w:id="0" w:name="_GoBack"/>
            <w:bookmarkEnd w:id="0"/>
            <w:r w:rsidR="00C05D55" w:rsidRPr="00C05D55">
              <w:rPr>
                <w:lang w:val="pt-BR"/>
              </w:rPr>
              <w:t xml:space="preserve">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</w:tr>
    </w:tbl>
    <w:p w14:paraId="5D895CB7" w14:textId="1CFAA832" w:rsidR="00292DF2" w:rsidRDefault="00C05D55" w:rsidP="00C05D55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>Tabela 8</w:t>
      </w:r>
      <w:r w:rsidR="00292DF2">
        <w:rPr>
          <w:rFonts w:ascii="Helvetica" w:hAnsi="Helvetica" w:cs="Helvetica"/>
          <w:b/>
          <w:sz w:val="20"/>
          <w:lang w:val="pt-BR"/>
        </w:rPr>
        <w:t xml:space="preserve">. </w:t>
      </w:r>
      <w:r>
        <w:rPr>
          <w:rFonts w:ascii="Helvetica" w:hAnsi="Helvetica" w:cs="Helvetica"/>
          <w:b/>
          <w:sz w:val="20"/>
          <w:lang w:val="pt-BR"/>
        </w:rPr>
        <w:t xml:space="preserve">Comparação 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(n</m:t>
        </m:r>
      </m:oMath>
      <w:r w:rsidRPr="002B1D49">
        <w:rPr>
          <w:rFonts w:ascii="Helvetica" w:hAnsi="Helvetica" w:cs="Helvetica"/>
          <w:b/>
          <w:i/>
          <w:sz w:val="20"/>
          <w:lang w:val="pt-BR"/>
        </w:rPr>
        <w:t xml:space="preserve"> )</w:t>
      </w:r>
      <w:r w:rsidR="009F4020">
        <w:rPr>
          <w:rFonts w:ascii="Helvetica" w:hAnsi="Helvetica" w:cs="Helvetica"/>
          <w:b/>
          <w:sz w:val="20"/>
          <w:lang w:val="pt-BR"/>
        </w:rPr>
        <w:t xml:space="preserve"> da com as demais heurísticas</w:t>
      </w:r>
    </w:p>
    <w:p w14:paraId="03C4176F" w14:textId="77777777" w:rsidR="00C05D55" w:rsidRDefault="00C05D55" w:rsidP="00382BF4">
      <w:pPr>
        <w:rPr>
          <w:rFonts w:ascii="Helvetica" w:hAnsi="Helvetica" w:cs="Helvetica"/>
          <w:b/>
          <w:sz w:val="20"/>
          <w:lang w:val="pt-BR"/>
        </w:rPr>
      </w:pPr>
    </w:p>
    <w:p w14:paraId="34ADCB5D" w14:textId="77777777" w:rsidR="008E6FB7" w:rsidRPr="00F61D7D" w:rsidRDefault="008E6FB7" w:rsidP="00382BF4">
      <w:pPr>
        <w:rPr>
          <w:rFonts w:ascii="Helvetica" w:hAnsi="Helvetica" w:cs="Helvetica"/>
          <w:b/>
          <w:sz w:val="20"/>
          <w:lang w:val="pt-BR"/>
        </w:rPr>
      </w:pP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3586"/>
        <w:gridCol w:w="4036"/>
      </w:tblGrid>
      <w:tr w:rsidR="00762DE3" w:rsidRPr="00994143" w14:paraId="00D79A2D" w14:textId="77777777" w:rsidTr="00762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3CCF01C2" w14:textId="1BCDF1E0" w:rsidR="00762DE3" w:rsidRPr="00762DE3" w:rsidRDefault="00762DE3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C05D55">
              <w:rPr>
                <w:rFonts w:cs="Arial"/>
                <w:bCs w:val="0"/>
                <w:lang w:val="pt-BR"/>
              </w:rPr>
              <w:t xml:space="preserve">Tempo médio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  <w:tc>
          <w:tcPr>
            <w:tcW w:w="4036" w:type="dxa"/>
            <w:tcBorders>
              <w:top w:val="single" w:sz="4" w:space="0" w:color="auto"/>
              <w:left w:val="nil"/>
              <w:bottom w:val="single" w:sz="6" w:space="0" w:color="000000"/>
            </w:tcBorders>
          </w:tcPr>
          <w:p w14:paraId="6C8336BB" w14:textId="082664B3" w:rsidR="00762DE3" w:rsidRPr="00762DE3" w:rsidRDefault="00762DE3" w:rsidP="00A063A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>
              <w:rPr>
                <w:rFonts w:cs="Arial"/>
                <w:bCs w:val="0"/>
                <w:lang w:val="pt-BR"/>
              </w:rPr>
              <w:t>Memória média</w:t>
            </w:r>
            <w:r w:rsidRPr="00F61D7D">
              <w:rPr>
                <w:rFonts w:cs="Arial"/>
                <w:bCs w:val="0"/>
                <w:lang w:val="pt-BR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(n)</m:t>
              </m:r>
            </m:oMath>
          </w:p>
        </w:tc>
      </w:tr>
      <w:tr w:rsidR="00762DE3" w:rsidRPr="00994143" w14:paraId="73DD8DEB" w14:textId="77777777" w:rsidTr="00762DE3">
        <w:trPr>
          <w:trHeight w:val="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6" w:space="0" w:color="000000"/>
              <w:left w:val="nil"/>
            </w:tcBorders>
          </w:tcPr>
          <w:p w14:paraId="56379BE8" w14:textId="3487264A" w:rsidR="00762DE3" w:rsidRPr="00B52423" w:rsidRDefault="00762DE3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B52423">
              <w:rPr>
                <w:b w:val="0"/>
                <w:lang w:val="pt-BR"/>
              </w:rPr>
              <w:t xml:space="preserve">2,443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oMath>
          </w:p>
        </w:tc>
        <w:tc>
          <w:tcPr>
            <w:tcW w:w="4036" w:type="dxa"/>
            <w:tcBorders>
              <w:top w:val="single" w:sz="6" w:space="0" w:color="000000"/>
              <w:left w:val="nil"/>
            </w:tcBorders>
          </w:tcPr>
          <w:p w14:paraId="2E6500D4" w14:textId="1700F96D" w:rsidR="00762DE3" w:rsidRPr="00B52423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762DE3" w:rsidRPr="00B52423">
              <w:rPr>
                <w:lang w:val="pt-BR"/>
              </w:rPr>
              <w:t xml:space="preserve">utiliza 16,984%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</w:tr>
      <w:tr w:rsidR="00762DE3" w:rsidRPr="00994143" w14:paraId="5A0EFB19" w14:textId="77777777" w:rsidTr="00762DE3">
        <w:trPr>
          <w:trHeight w:val="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left w:val="nil"/>
            </w:tcBorders>
          </w:tcPr>
          <w:p w14:paraId="5F597A88" w14:textId="775BC615" w:rsidR="00762DE3" w:rsidRPr="00B52423" w:rsidRDefault="00762DE3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B52423">
              <w:rPr>
                <w:b w:val="0"/>
                <w:lang w:val="pt-BR"/>
              </w:rPr>
              <w:t xml:space="preserve">10,377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oMath>
          </w:p>
        </w:tc>
        <w:tc>
          <w:tcPr>
            <w:tcW w:w="4036" w:type="dxa"/>
            <w:tcBorders>
              <w:left w:val="nil"/>
            </w:tcBorders>
          </w:tcPr>
          <w:p w14:paraId="06BEA00E" w14:textId="24DF65B2" w:rsidR="00762DE3" w:rsidRPr="00B52423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762DE3" w:rsidRPr="00B52423">
              <w:rPr>
                <w:lang w:val="pt-BR"/>
              </w:rPr>
              <w:t xml:space="preserve">utiliza 78,809%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</w:tr>
      <w:tr w:rsidR="00762DE3" w:rsidRPr="00994143" w14:paraId="07949600" w14:textId="77777777" w:rsidTr="00762DE3">
        <w:trPr>
          <w:trHeight w:val="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left w:val="nil"/>
              <w:bottom w:val="single" w:sz="6" w:space="0" w:color="000000"/>
            </w:tcBorders>
          </w:tcPr>
          <w:p w14:paraId="70FED8B9" w14:textId="345D006D" w:rsidR="00762DE3" w:rsidRPr="00B52423" w:rsidRDefault="00762DE3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B52423">
              <w:rPr>
                <w:b w:val="0"/>
                <w:lang w:val="pt-BR"/>
              </w:rPr>
              <w:t xml:space="preserve">6.56 vezes mais lenta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oMath>
          </w:p>
        </w:tc>
        <w:tc>
          <w:tcPr>
            <w:tcW w:w="4036" w:type="dxa"/>
            <w:tcBorders>
              <w:left w:val="nil"/>
              <w:bottom w:val="single" w:sz="6" w:space="0" w:color="000000"/>
            </w:tcBorders>
          </w:tcPr>
          <w:p w14:paraId="7BCD21BF" w14:textId="204D0D56" w:rsidR="00762DE3" w:rsidRPr="00B52423" w:rsidRDefault="00994143" w:rsidP="00A063A7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762DE3" w:rsidRPr="00B52423">
              <w:rPr>
                <w:lang w:val="pt-BR"/>
              </w:rPr>
              <w:t xml:space="preserve">utiliza 28% do espaço da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</w:tr>
      <w:tr w:rsidR="00762DE3" w:rsidRPr="00994143" w14:paraId="5E0B2EB4" w14:textId="77777777" w:rsidTr="00762DE3">
        <w:trPr>
          <w:trHeight w:val="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609673EC" w14:textId="4A9EBFB9" w:rsidR="00762DE3" w:rsidRPr="00B52423" w:rsidRDefault="00762DE3" w:rsidP="00A063A7">
            <w:pPr>
              <w:spacing w:before="0"/>
              <w:jc w:val="center"/>
              <w:rPr>
                <w:b w:val="0"/>
                <w:lang w:val="pt-BR"/>
              </w:rPr>
            </w:pPr>
            <w:r w:rsidRPr="00B52423">
              <w:rPr>
                <w:b w:val="0"/>
                <w:lang w:val="pt-BR"/>
              </w:rPr>
              <w:t xml:space="preserve">2.78 vezes mais rápida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</m:oMath>
          </w:p>
        </w:tc>
        <w:tc>
          <w:tcPr>
            <w:tcW w:w="4036" w:type="dxa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06EA1A9A" w14:textId="1B837B02" w:rsidR="00762DE3" w:rsidRPr="00B52423" w:rsidRDefault="00994143" w:rsidP="00762DE3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lang w:val="pt-BR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pt-BR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 xml:space="preserve"> </m:t>
              </m:r>
            </m:oMath>
            <w:r w:rsidR="00762DE3" w:rsidRPr="00B52423">
              <w:rPr>
                <w:lang w:val="pt-BR"/>
              </w:rPr>
              <w:t xml:space="preserve">utiliza 307% do espaço da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h'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sub>
              </m:sSub>
            </m:oMath>
          </w:p>
        </w:tc>
      </w:tr>
    </w:tbl>
    <w:p w14:paraId="4EDC9545" w14:textId="17189FF1" w:rsidR="006E0F2B" w:rsidRDefault="00C05D55" w:rsidP="008E6FB7">
      <w:pPr>
        <w:jc w:val="center"/>
        <w:rPr>
          <w:rFonts w:ascii="Helvetica" w:hAnsi="Helvetica" w:cs="Helvetica"/>
          <w:b/>
          <w:sz w:val="20"/>
          <w:lang w:val="pt-BR"/>
        </w:rPr>
      </w:pPr>
      <w:r>
        <w:rPr>
          <w:rFonts w:ascii="Helvetica" w:hAnsi="Helvetica" w:cs="Helvetica"/>
          <w:b/>
          <w:sz w:val="20"/>
          <w:lang w:val="pt-BR"/>
        </w:rPr>
        <w:t xml:space="preserve">Tabela 9. Comparação da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pt-B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m:rPr>
                <m:sty m:val="bi"/>
              </m:rPr>
              <w:rPr>
                <w:rFonts w:ascii="Cambria Math" w:hAnsi="Cambria Math"/>
                <w:lang w:val="pt-BR"/>
              </w:rPr>
              <m:t>5</m:t>
            </m:r>
          </m:sub>
        </m:sSub>
        <m:r>
          <m:rPr>
            <m:sty m:val="bi"/>
          </m:rPr>
          <w:rPr>
            <w:rFonts w:ascii="Cambria Math" w:hAnsi="Cambria Math"/>
            <w:lang w:val="pt-BR"/>
          </w:rPr>
          <m:t>(n</m:t>
        </m:r>
      </m:oMath>
      <w:r w:rsidRPr="002B1D49">
        <w:rPr>
          <w:rFonts w:ascii="Helvetica" w:hAnsi="Helvetica" w:cs="Helvetica"/>
          <w:b/>
          <w:i/>
          <w:sz w:val="20"/>
          <w:lang w:val="pt-BR"/>
        </w:rPr>
        <w:t xml:space="preserve"> )</w:t>
      </w:r>
      <w:r w:rsidR="009F4020">
        <w:rPr>
          <w:rFonts w:ascii="Helvetica" w:hAnsi="Helvetica" w:cs="Helvetica"/>
          <w:b/>
          <w:sz w:val="20"/>
          <w:lang w:val="pt-BR"/>
        </w:rPr>
        <w:t xml:space="preserve"> da com as demais heurísticas</w:t>
      </w:r>
    </w:p>
    <w:p w14:paraId="0AA51ADB" w14:textId="77777777" w:rsidR="008E6FB7" w:rsidRPr="008E6FB7" w:rsidRDefault="008E6FB7" w:rsidP="008E6FB7">
      <w:pPr>
        <w:jc w:val="center"/>
        <w:rPr>
          <w:rFonts w:ascii="Helvetica" w:hAnsi="Helvetica" w:cs="Helvetica"/>
          <w:b/>
          <w:sz w:val="20"/>
          <w:lang w:val="pt-BR"/>
        </w:rPr>
      </w:pPr>
    </w:p>
    <w:p w14:paraId="3D60E1F8" w14:textId="324FE0CE" w:rsidR="002416E4" w:rsidRPr="00E84284" w:rsidRDefault="00762DE3" w:rsidP="00F12F50">
      <w:pPr>
        <w:rPr>
          <w:lang w:val="pt-BR"/>
        </w:rPr>
      </w:pPr>
      <w:r>
        <w:rPr>
          <w:lang w:val="pt-BR"/>
        </w:rPr>
        <w:tab/>
      </w:r>
      <w:r w:rsidR="006114B1">
        <w:rPr>
          <w:lang w:val="pt-BR"/>
        </w:rPr>
        <w:t xml:space="preserve">É perceptível que após todos os testes processados a </w:t>
      </w:r>
      <m:oMath>
        <m:r>
          <m:rPr>
            <m:sty m:val="p"/>
          </m:rPr>
          <w:rPr>
            <w:rFonts w:ascii="Cambria Math" w:hAnsi="Cambria Math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(n) </m:t>
        </m:r>
      </m:oMath>
      <w:r w:rsidR="00393E4B">
        <w:rPr>
          <w:lang w:val="pt-BR"/>
        </w:rPr>
        <w:t>(peças</w:t>
      </w:r>
      <w:r w:rsidR="00393E4B" w:rsidRPr="00393E4B">
        <w:rPr>
          <w:bCs/>
          <w:lang w:val="pt-BR"/>
        </w:rPr>
        <w:t xml:space="preserve"> fora de ordem de acordo com a sequência </w:t>
      </w:r>
      <w:r w:rsidR="00393E4B">
        <w:rPr>
          <w:bCs/>
          <w:lang w:val="pt-BR"/>
        </w:rPr>
        <w:t>nu</w:t>
      </w:r>
      <w:r w:rsidR="00393E4B" w:rsidRPr="00393E4B">
        <w:rPr>
          <w:bCs/>
          <w:lang w:val="pt-BR"/>
        </w:rPr>
        <w:t>mérica</w:t>
      </w:r>
      <w:r w:rsidR="00393E4B">
        <w:rPr>
          <w:lang w:val="pt-BR"/>
        </w:rPr>
        <w:t xml:space="preserve">) </w:t>
      </w:r>
      <w:r w:rsidR="006114B1">
        <w:rPr>
          <w:lang w:val="pt-BR"/>
        </w:rPr>
        <w:t>é a mais custosa, tanto em tempo quanto em memória comparada as demai</w:t>
      </w:r>
      <w:r w:rsidR="008E6FB7">
        <w:rPr>
          <w:lang w:val="pt-BR"/>
        </w:rPr>
        <w:t>s (Tabela 6). Já a</w:t>
      </w:r>
      <w:r w:rsidR="006114B1">
        <w:rPr>
          <w:lang w:val="pt-BR"/>
        </w:rPr>
        <w:t xml:space="preserve"> heurística mais rápida e com menor consumo de memória é 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pt-BR"/>
              </w:rPr>
              <m:t>3</m:t>
            </m:r>
          </m:sub>
        </m:sSub>
        <m:r>
          <w:rPr>
            <w:rFonts w:ascii="Cambria Math" w:hAnsi="Cambria Math"/>
            <w:lang w:val="pt-BR"/>
          </w:rPr>
          <m:t xml:space="preserve">(n) </m:t>
        </m:r>
      </m:oMath>
      <w:r w:rsidR="00393E4B">
        <w:rPr>
          <w:lang w:val="pt-BR"/>
        </w:rPr>
        <w:t xml:space="preserve"> (distância </w:t>
      </w:r>
      <w:r w:rsidR="00393E4B" w:rsidRPr="00393E4B">
        <w:rPr>
          <w:bCs/>
          <w:lang w:val="pt-BR"/>
        </w:rPr>
        <w:t>Manhattan</w:t>
      </w:r>
      <w:r w:rsidR="00393E4B">
        <w:rPr>
          <w:bCs/>
          <w:lang w:val="pt-BR"/>
        </w:rPr>
        <w:t>)</w:t>
      </w:r>
      <w:r w:rsidR="008E6FB7">
        <w:rPr>
          <w:bCs/>
          <w:lang w:val="pt-BR"/>
        </w:rPr>
        <w:t xml:space="preserve"> (Tabela 7)</w:t>
      </w:r>
      <w:r w:rsidR="006114B1">
        <w:rPr>
          <w:lang w:val="pt-BR"/>
        </w:rPr>
        <w:t>.</w:t>
      </w:r>
      <w:r w:rsidR="00393E4B">
        <w:rPr>
          <w:lang w:val="pt-BR"/>
        </w:rPr>
        <w:t xml:space="preserve"> Também </w:t>
      </w:r>
      <w:r>
        <w:rPr>
          <w:lang w:val="pt-BR"/>
        </w:rPr>
        <w:t xml:space="preserve">notou-se </w:t>
      </w:r>
      <w:r w:rsidR="00393E4B">
        <w:rPr>
          <w:lang w:val="pt-BR"/>
        </w:rPr>
        <w:t>que tanto a heurística</w:t>
      </w:r>
      <w:r>
        <w:rPr>
          <w:lang w:val="pt-BR"/>
        </w:rPr>
        <w:t xml:space="preserve"> 1 quanto a heurística 2 não foram</w:t>
      </w:r>
      <w:r w:rsidR="00393E4B">
        <w:rPr>
          <w:lang w:val="pt-BR"/>
        </w:rPr>
        <w:t xml:space="preserve"> capaz</w:t>
      </w:r>
      <w:r>
        <w:rPr>
          <w:lang w:val="pt-BR"/>
        </w:rPr>
        <w:t>es</w:t>
      </w:r>
      <w:r w:rsidR="00393E4B">
        <w:rPr>
          <w:lang w:val="pt-BR"/>
        </w:rPr>
        <w:t xml:space="preserve"> de processar todos os testes, pois houve estouro de memória.</w:t>
      </w:r>
    </w:p>
    <w:p w14:paraId="48C9B2EC" w14:textId="2866A433" w:rsidR="002416E4" w:rsidRPr="002D1ED0" w:rsidRDefault="002416E4" w:rsidP="002416E4">
      <w:pPr>
        <w:pStyle w:val="Heading1"/>
        <w:rPr>
          <w:sz w:val="24"/>
          <w:lang w:val="pt-BR"/>
        </w:rPr>
      </w:pPr>
      <w:r w:rsidRPr="002D1ED0">
        <w:rPr>
          <w:sz w:val="24"/>
          <w:lang w:val="pt-BR"/>
        </w:rPr>
        <w:t>8. Conclusão</w:t>
      </w:r>
    </w:p>
    <w:p w14:paraId="671D15E2" w14:textId="09696AB0" w:rsidR="004D3039" w:rsidRDefault="00F12F50" w:rsidP="004D3039">
      <w:pPr>
        <w:rPr>
          <w:lang w:val="pt-BR"/>
        </w:rPr>
      </w:pPr>
      <w:r>
        <w:rPr>
          <w:lang w:val="pt-BR"/>
        </w:rPr>
        <w:tab/>
      </w:r>
      <w:r w:rsidR="004D3039">
        <w:rPr>
          <w:lang w:val="pt-BR"/>
        </w:rPr>
        <w:t xml:space="preserve">Conclui-se que a estrutura de dados arvore A* é influenciada pela heurística aplicada pra resolução do problema, porém caso utilizado uma heurística ineficiente o algoritmo gerará uma arvore muito profunda, consumindo muita memória e tempo. </w:t>
      </w:r>
    </w:p>
    <w:p w14:paraId="61DD76E9" w14:textId="1C9EAA66" w:rsidR="004D3039" w:rsidRDefault="00F12F50" w:rsidP="004D3039">
      <w:pPr>
        <w:rPr>
          <w:lang w:val="pt-BR"/>
        </w:rPr>
      </w:pPr>
      <w:r>
        <w:rPr>
          <w:lang w:val="pt-BR"/>
        </w:rPr>
        <w:tab/>
      </w:r>
      <w:r w:rsidR="004D3039">
        <w:rPr>
          <w:lang w:val="pt-BR"/>
        </w:rPr>
        <w:t>Após analisarmos cada heurística aplicada na arvore A*, fica nítido a discrepância de desempenho entre as heurísticas,</w:t>
      </w:r>
      <w:r w:rsidR="009C446A">
        <w:rPr>
          <w:lang w:val="pt-BR"/>
        </w:rPr>
        <w:t xml:space="preserve"> sendo a heurística 3 (distância </w:t>
      </w:r>
      <w:r w:rsidR="009C446A" w:rsidRPr="00393E4B">
        <w:rPr>
          <w:bCs/>
          <w:lang w:val="pt-BR"/>
        </w:rPr>
        <w:t>Manhattan</w:t>
      </w:r>
      <w:r w:rsidR="009C446A">
        <w:rPr>
          <w:bCs/>
          <w:lang w:val="pt-BR"/>
        </w:rPr>
        <w:t>)</w:t>
      </w:r>
      <w:r w:rsidR="009C446A">
        <w:rPr>
          <w:lang w:val="pt-BR"/>
        </w:rPr>
        <w:t xml:space="preserve"> a melhor delas. I</w:t>
      </w:r>
      <w:r w:rsidR="004D3039">
        <w:rPr>
          <w:lang w:val="pt-BR"/>
        </w:rPr>
        <w:t xml:space="preserve">sso ocorre porque a heurística 3 diferente das demais, contabiliza uma informação mais precisa de cada elemento do tabuleiro do que as outras heurísticas, melhorando a escolha dos seus sucessores. </w:t>
      </w:r>
    </w:p>
    <w:p w14:paraId="0827B37F" w14:textId="101825A8" w:rsidR="004D3039" w:rsidRPr="00FD16A4" w:rsidRDefault="00F12F50" w:rsidP="004D3039">
      <w:pPr>
        <w:rPr>
          <w:lang w:val="pt-BR"/>
        </w:rPr>
      </w:pPr>
      <w:r>
        <w:rPr>
          <w:lang w:val="pt-BR"/>
        </w:rPr>
        <w:tab/>
      </w:r>
      <w:r w:rsidR="004D3039">
        <w:rPr>
          <w:lang w:val="pt-BR"/>
        </w:rPr>
        <w:t>Em trabalhos futuros pode ser realizado mais testes para melhorar a precisão das comparações entre as heurísticas.</w:t>
      </w:r>
    </w:p>
    <w:p w14:paraId="6DBA3193" w14:textId="77777777" w:rsidR="00393E4B" w:rsidRPr="00FD16A4" w:rsidRDefault="00393E4B" w:rsidP="00393E4B">
      <w:pPr>
        <w:rPr>
          <w:b/>
          <w:bCs/>
          <w:lang w:val="pt-BR"/>
        </w:rPr>
      </w:pPr>
    </w:p>
    <w:p w14:paraId="31172280" w14:textId="56F0FBD5" w:rsidR="00EC49FE" w:rsidRPr="002D1ED0" w:rsidRDefault="00EC49FE" w:rsidP="00603861">
      <w:pPr>
        <w:pStyle w:val="Heading1"/>
        <w:rPr>
          <w:lang w:val="pt-BR"/>
        </w:rPr>
      </w:pPr>
      <w:r w:rsidRPr="002D1ED0">
        <w:rPr>
          <w:lang w:val="pt-BR"/>
        </w:rPr>
        <w:t>Refer</w:t>
      </w:r>
      <w:r w:rsidR="004D3039" w:rsidRPr="002D1ED0">
        <w:rPr>
          <w:lang w:val="pt-BR"/>
        </w:rPr>
        <w:t>ê</w:t>
      </w:r>
      <w:r w:rsidRPr="002D1ED0">
        <w:rPr>
          <w:lang w:val="pt-BR"/>
        </w:rPr>
        <w:t>nc</w:t>
      </w:r>
      <w:r w:rsidR="004D3039" w:rsidRPr="002D1ED0">
        <w:rPr>
          <w:lang w:val="pt-BR"/>
        </w:rPr>
        <w:t>ias</w:t>
      </w:r>
    </w:p>
    <w:p w14:paraId="44B5D7B0" w14:textId="1F427CA6" w:rsidR="002469A4" w:rsidRPr="00762DE3" w:rsidRDefault="00F12F50" w:rsidP="00762DE3">
      <w:pPr>
        <w:pStyle w:val="Reference"/>
        <w:ind w:left="0" w:firstLine="0"/>
        <w:rPr>
          <w:rFonts w:cs="Times"/>
          <w:color w:val="202122"/>
          <w:szCs w:val="24"/>
          <w:shd w:val="clear" w:color="auto" w:fill="FFFFFF"/>
        </w:rPr>
      </w:pPr>
      <w:proofErr w:type="spellStart"/>
      <w:proofErr w:type="gramStart"/>
      <w:r w:rsidRPr="00981F2B">
        <w:rPr>
          <w:rFonts w:cs="Times"/>
          <w:color w:val="000000" w:themeColor="text1"/>
          <w:szCs w:val="24"/>
          <w:shd w:val="clear" w:color="auto" w:fill="FFFFFF"/>
        </w:rPr>
        <w:t>Zeng</w:t>
      </w:r>
      <w:proofErr w:type="spellEnd"/>
      <w:r w:rsidRPr="00981F2B">
        <w:rPr>
          <w:rFonts w:cs="Times"/>
          <w:color w:val="000000" w:themeColor="text1"/>
          <w:szCs w:val="24"/>
          <w:shd w:val="clear" w:color="auto" w:fill="FFFFFF"/>
        </w:rPr>
        <w:t>, W.; Church, R. L. (2009).</w:t>
      </w:r>
      <w:proofErr w:type="gramEnd"/>
      <w:r w:rsidRPr="00981F2B">
        <w:rPr>
          <w:rFonts w:cs="Times"/>
          <w:color w:val="000000" w:themeColor="text1"/>
          <w:szCs w:val="24"/>
          <w:shd w:val="clear" w:color="auto" w:fill="FFFFFF"/>
        </w:rPr>
        <w:t> </w:t>
      </w:r>
      <w:proofErr w:type="gramStart"/>
      <w:r w:rsidRPr="00762DE3">
        <w:rPr>
          <w:rFonts w:cs="Times"/>
          <w:color w:val="000000" w:themeColor="text1"/>
          <w:szCs w:val="24"/>
          <w:shd w:val="clear" w:color="auto" w:fill="FFFFFF"/>
        </w:rPr>
        <w:t>"Finding shortest paths on real road networks: the case for A*".</w:t>
      </w:r>
      <w:proofErr w:type="gramEnd"/>
      <w:r w:rsidRPr="00762DE3">
        <w:rPr>
          <w:rFonts w:cs="Times"/>
          <w:color w:val="000000" w:themeColor="text1"/>
          <w:szCs w:val="24"/>
          <w:shd w:val="clear" w:color="auto" w:fill="FFFFFF"/>
        </w:rPr>
        <w:t> </w:t>
      </w:r>
      <w:proofErr w:type="gramStart"/>
      <w:r w:rsidRPr="00762DE3">
        <w:rPr>
          <w:rFonts w:cs="Times"/>
          <w:i/>
          <w:iCs/>
          <w:color w:val="000000" w:themeColor="text1"/>
          <w:szCs w:val="24"/>
          <w:shd w:val="clear" w:color="auto" w:fill="FFFFFF"/>
        </w:rPr>
        <w:t>International Journal of Geographical Information Science</w:t>
      </w:r>
      <w:r w:rsidRPr="00762DE3">
        <w:rPr>
          <w:rFonts w:cs="Times"/>
          <w:color w:val="000000" w:themeColor="text1"/>
          <w:szCs w:val="24"/>
          <w:shd w:val="clear" w:color="auto" w:fill="FFFFFF"/>
        </w:rPr>
        <w:t>.</w:t>
      </w:r>
      <w:proofErr w:type="gramEnd"/>
    </w:p>
    <w:p w14:paraId="5ADA64D1" w14:textId="77777777" w:rsidR="00F12F50" w:rsidRDefault="00F12F50" w:rsidP="0025722C">
      <w:pPr>
        <w:pStyle w:val="Reference"/>
      </w:pPr>
    </w:p>
    <w:sectPr w:rsidR="00F12F50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D697FB" w14:textId="77777777" w:rsidR="00677E9B" w:rsidRDefault="00677E9B">
      <w:r>
        <w:separator/>
      </w:r>
    </w:p>
  </w:endnote>
  <w:endnote w:type="continuationSeparator" w:id="0">
    <w:p w14:paraId="4EA82F0B" w14:textId="77777777" w:rsidR="00677E9B" w:rsidRDefault="0067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3B1F" w14:textId="77777777" w:rsidR="00994143" w:rsidRDefault="00994143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AC6E4C" w14:textId="77777777" w:rsidR="00994143" w:rsidRDefault="00994143" w:rsidP="00575B90">
    <w:pPr>
      <w:pStyle w:val="Footer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04BEA" w14:textId="77777777" w:rsidR="00994143" w:rsidRDefault="00994143">
    <w:r>
      <w:t>Proceedings of the XII SIBGRAPI (October 1999) 101-104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D00B9" w14:textId="77777777" w:rsidR="00994143" w:rsidRDefault="00994143">
    <w:pPr>
      <w:jc w:val="left"/>
    </w:pPr>
    <w:r>
      <w:t>Proceedings of the XII SIBGRAPI (October 1999)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D6271F" w14:textId="77777777" w:rsidR="00994143" w:rsidRDefault="00994143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F73C5" w14:textId="77777777" w:rsidR="00677E9B" w:rsidRDefault="00677E9B">
      <w:r>
        <w:separator/>
      </w:r>
    </w:p>
  </w:footnote>
  <w:footnote w:type="continuationSeparator" w:id="0">
    <w:p w14:paraId="54FF77C8" w14:textId="77777777" w:rsidR="00677E9B" w:rsidRDefault="00677E9B">
      <w:r>
        <w:continuationSeparator/>
      </w:r>
    </w:p>
  </w:footnote>
  <w:footnote w:id="1">
    <w:p w14:paraId="7BD95570" w14:textId="77777777" w:rsidR="00994143" w:rsidRPr="007F4D53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 w:rsidRPr="007F4D53">
        <w:t>https://en.wikipedia.org/wiki/A*_search_algorithm</w:t>
      </w:r>
    </w:p>
  </w:footnote>
  <w:footnote w:id="2">
    <w:p w14:paraId="5BAF9608" w14:textId="77777777" w:rsidR="00994143" w:rsidRPr="007F4D53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7F4D53">
        <w:rPr>
          <w:lang w:val="pt-BR"/>
        </w:rPr>
        <w:t xml:space="preserve"> https://link.springer.com/chapter/10.1007%2F978-3-642-02094-0_7</w:t>
      </w:r>
    </w:p>
  </w:footnote>
  <w:footnote w:id="3">
    <w:p w14:paraId="7A1BA3EB" w14:textId="77777777" w:rsidR="00994143" w:rsidRPr="007F4D53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E84284">
        <w:rPr>
          <w:lang w:val="pt-BR"/>
        </w:rPr>
        <w:t xml:space="preserve"> https://zenodo.org/record/979689</w:t>
      </w:r>
    </w:p>
  </w:footnote>
  <w:footnote w:id="4">
    <w:p w14:paraId="116C679C" w14:textId="77777777" w:rsidR="00994143" w:rsidRPr="00E72BC5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E72BC5">
        <w:rPr>
          <w:lang w:val="pt-BR"/>
        </w:rPr>
        <w:t xml:space="preserve"> https://pt.wikipedia.org/wiki/Geometria_pombalina</w:t>
      </w:r>
    </w:p>
  </w:footnote>
  <w:footnote w:id="5">
    <w:p w14:paraId="60B82D33" w14:textId="77777777" w:rsidR="00994143" w:rsidRPr="0091651F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91651F">
        <w:rPr>
          <w:lang w:val="pt-BR"/>
        </w:rPr>
        <w:t xml:space="preserve"> https://towardsdatascience.com/colab-pro-is-it-worth-the-money-32a1744f42a8</w:t>
      </w:r>
    </w:p>
  </w:footnote>
  <w:footnote w:id="6">
    <w:p w14:paraId="14AAED66" w14:textId="77777777" w:rsidR="00994143" w:rsidRPr="00FC0EAE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FC0EAE">
        <w:rPr>
          <w:lang w:val="pt-BR"/>
        </w:rPr>
        <w:t xml:space="preserve"> https://docs.python.org/</w:t>
      </w:r>
    </w:p>
  </w:footnote>
  <w:footnote w:id="7">
    <w:p w14:paraId="7C621CCC" w14:textId="77777777" w:rsidR="00994143" w:rsidRPr="002B31E6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2B31E6">
        <w:rPr>
          <w:lang w:val="pt-BR"/>
        </w:rPr>
        <w:t xml:space="preserve"> https://pypi.org/project/ipython-autotime/</w:t>
      </w:r>
    </w:p>
  </w:footnote>
  <w:footnote w:id="8">
    <w:p w14:paraId="5AF7A788" w14:textId="77777777" w:rsidR="00994143" w:rsidRPr="002B31E6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2B31E6">
        <w:rPr>
          <w:lang w:val="pt-BR"/>
        </w:rPr>
        <w:t xml:space="preserve"> https://docs.python.org/3/library/sys.html</w:t>
      </w:r>
    </w:p>
  </w:footnote>
  <w:footnote w:id="9">
    <w:p w14:paraId="69E2FC1F" w14:textId="77777777" w:rsidR="00994143" w:rsidRPr="006A6B4F" w:rsidRDefault="00994143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 w:rsidRPr="006A6B4F">
        <w:rPr>
          <w:lang w:val="pt-BR"/>
        </w:rPr>
        <w:t xml:space="preserve"> https://docs.python.org/3/library/heapq.html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DAE02" w14:textId="77777777" w:rsidR="00994143" w:rsidRPr="00EC49FE" w:rsidRDefault="00994143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C897FDA" w14:textId="77777777" w:rsidR="00994143" w:rsidRPr="00EC49FE" w:rsidRDefault="00994143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6DA0A" w14:textId="77777777" w:rsidR="00994143" w:rsidRDefault="00994143">
    <w:pPr>
      <w:framePr w:wrap="around" w:vAnchor="text" w:hAnchor="margin" w:xAlign="inside" w:y="1"/>
    </w:pPr>
  </w:p>
  <w:p w14:paraId="1AA79597" w14:textId="77777777" w:rsidR="00994143" w:rsidRDefault="00994143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C23B" w14:textId="77777777" w:rsidR="00994143" w:rsidRPr="00EC49FE" w:rsidRDefault="00994143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1F991B17" w14:textId="77777777" w:rsidR="00994143" w:rsidRPr="00EC49FE" w:rsidRDefault="00994143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w14:paraId="4FB10A09" w14:textId="77777777" w:rsidR="00994143" w:rsidRPr="006E30E3" w:rsidRDefault="00994143">
    <w:pPr>
      <w:rPr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8182B" w14:textId="77777777" w:rsidR="00994143" w:rsidRDefault="00994143">
    <w:pPr>
      <w:framePr w:wrap="around" w:vAnchor="text" w:hAnchor="margin" w:xAlign="inside" w:y="1"/>
    </w:pPr>
  </w:p>
  <w:p w14:paraId="10D41525" w14:textId="77777777" w:rsidR="00994143" w:rsidRDefault="00994143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7C0A10"/>
    <w:multiLevelType w:val="hybridMultilevel"/>
    <w:tmpl w:val="81DAF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A6873"/>
    <w:multiLevelType w:val="hybridMultilevel"/>
    <w:tmpl w:val="BA967FAA"/>
    <w:lvl w:ilvl="0" w:tplc="9C42FAA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4985E3D"/>
    <w:multiLevelType w:val="hybridMultilevel"/>
    <w:tmpl w:val="9B0E0B02"/>
    <w:lvl w:ilvl="0" w:tplc="588E94A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FC6A7D"/>
    <w:multiLevelType w:val="hybridMultilevel"/>
    <w:tmpl w:val="06ECF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F6154"/>
    <w:multiLevelType w:val="hybridMultilevel"/>
    <w:tmpl w:val="F08CCF76"/>
    <w:lvl w:ilvl="0" w:tplc="8FAADBE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30CE6"/>
    <w:multiLevelType w:val="hybridMultilevel"/>
    <w:tmpl w:val="8474C6A6"/>
    <w:lvl w:ilvl="0" w:tplc="E7DC633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08E7993"/>
    <w:multiLevelType w:val="hybridMultilevel"/>
    <w:tmpl w:val="B06A6C7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8F12890"/>
    <w:multiLevelType w:val="hybridMultilevel"/>
    <w:tmpl w:val="A572AB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8C757B"/>
    <w:multiLevelType w:val="hybridMultilevel"/>
    <w:tmpl w:val="8EC0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B7315"/>
    <w:multiLevelType w:val="hybridMultilevel"/>
    <w:tmpl w:val="6E4CDF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D7760C"/>
    <w:multiLevelType w:val="hybridMultilevel"/>
    <w:tmpl w:val="86980046"/>
    <w:lvl w:ilvl="0" w:tplc="6CC2AD0E">
      <w:start w:val="1"/>
      <w:numFmt w:val="decimal"/>
      <w:lvlText w:val="%1"/>
      <w:lvlJc w:val="left"/>
      <w:pPr>
        <w:ind w:left="108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19"/>
  </w:num>
  <w:num w:numId="5">
    <w:abstractNumId w:val="10"/>
  </w:num>
  <w:num w:numId="6">
    <w:abstractNumId w:val="24"/>
  </w:num>
  <w:num w:numId="7">
    <w:abstractNumId w:val="15"/>
  </w:num>
  <w:num w:numId="8">
    <w:abstractNumId w:val="23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29"/>
  </w:num>
  <w:num w:numId="22">
    <w:abstractNumId w:val="18"/>
  </w:num>
  <w:num w:numId="23">
    <w:abstractNumId w:val="21"/>
  </w:num>
  <w:num w:numId="24">
    <w:abstractNumId w:val="12"/>
  </w:num>
  <w:num w:numId="25">
    <w:abstractNumId w:val="27"/>
  </w:num>
  <w:num w:numId="26">
    <w:abstractNumId w:val="28"/>
  </w:num>
  <w:num w:numId="27">
    <w:abstractNumId w:val="11"/>
  </w:num>
  <w:num w:numId="28">
    <w:abstractNumId w:val="26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FE"/>
    <w:rsid w:val="000078B5"/>
    <w:rsid w:val="00011B17"/>
    <w:rsid w:val="00016B29"/>
    <w:rsid w:val="00020336"/>
    <w:rsid w:val="00022497"/>
    <w:rsid w:val="0002548A"/>
    <w:rsid w:val="00040407"/>
    <w:rsid w:val="000409D9"/>
    <w:rsid w:val="000469E5"/>
    <w:rsid w:val="00046D25"/>
    <w:rsid w:val="00075A64"/>
    <w:rsid w:val="0008373B"/>
    <w:rsid w:val="00086060"/>
    <w:rsid w:val="00091318"/>
    <w:rsid w:val="000B31CE"/>
    <w:rsid w:val="000E5034"/>
    <w:rsid w:val="000F16D7"/>
    <w:rsid w:val="00106494"/>
    <w:rsid w:val="00134FE6"/>
    <w:rsid w:val="00160594"/>
    <w:rsid w:val="00163E78"/>
    <w:rsid w:val="00176951"/>
    <w:rsid w:val="00180931"/>
    <w:rsid w:val="00190B10"/>
    <w:rsid w:val="001A222E"/>
    <w:rsid w:val="001A3EF4"/>
    <w:rsid w:val="001A4D0E"/>
    <w:rsid w:val="001B0861"/>
    <w:rsid w:val="001B78B8"/>
    <w:rsid w:val="001C3841"/>
    <w:rsid w:val="001E36BA"/>
    <w:rsid w:val="00213AAD"/>
    <w:rsid w:val="0022582D"/>
    <w:rsid w:val="002416E4"/>
    <w:rsid w:val="002469A4"/>
    <w:rsid w:val="0025722C"/>
    <w:rsid w:val="00261A5E"/>
    <w:rsid w:val="00290562"/>
    <w:rsid w:val="00292DF2"/>
    <w:rsid w:val="002A2FFB"/>
    <w:rsid w:val="002B1D49"/>
    <w:rsid w:val="002B31E6"/>
    <w:rsid w:val="002D1ED0"/>
    <w:rsid w:val="002D1F9A"/>
    <w:rsid w:val="003112B6"/>
    <w:rsid w:val="00332AD5"/>
    <w:rsid w:val="00335846"/>
    <w:rsid w:val="003376E5"/>
    <w:rsid w:val="0036614B"/>
    <w:rsid w:val="00382BF4"/>
    <w:rsid w:val="0039084B"/>
    <w:rsid w:val="00393E4B"/>
    <w:rsid w:val="00396487"/>
    <w:rsid w:val="00397218"/>
    <w:rsid w:val="003C25DE"/>
    <w:rsid w:val="003C5D8E"/>
    <w:rsid w:val="003D3F69"/>
    <w:rsid w:val="003F4556"/>
    <w:rsid w:val="004023B2"/>
    <w:rsid w:val="00411F82"/>
    <w:rsid w:val="004661AE"/>
    <w:rsid w:val="00477D85"/>
    <w:rsid w:val="00482794"/>
    <w:rsid w:val="00496EB5"/>
    <w:rsid w:val="004A4FEF"/>
    <w:rsid w:val="004B608D"/>
    <w:rsid w:val="004D3039"/>
    <w:rsid w:val="004F227A"/>
    <w:rsid w:val="005178B1"/>
    <w:rsid w:val="00517F44"/>
    <w:rsid w:val="00531E60"/>
    <w:rsid w:val="00556B9F"/>
    <w:rsid w:val="005673C4"/>
    <w:rsid w:val="00575B90"/>
    <w:rsid w:val="005B48F4"/>
    <w:rsid w:val="005E0CE9"/>
    <w:rsid w:val="00603861"/>
    <w:rsid w:val="006114B1"/>
    <w:rsid w:val="00676E05"/>
    <w:rsid w:val="00677E9B"/>
    <w:rsid w:val="0068092C"/>
    <w:rsid w:val="00685428"/>
    <w:rsid w:val="006A6B4F"/>
    <w:rsid w:val="006E0F2B"/>
    <w:rsid w:val="006E280C"/>
    <w:rsid w:val="006E30E3"/>
    <w:rsid w:val="006F1CF6"/>
    <w:rsid w:val="00753B46"/>
    <w:rsid w:val="00762DE3"/>
    <w:rsid w:val="007742D7"/>
    <w:rsid w:val="007A527B"/>
    <w:rsid w:val="007C129B"/>
    <w:rsid w:val="007C4987"/>
    <w:rsid w:val="007F4D53"/>
    <w:rsid w:val="008168A7"/>
    <w:rsid w:val="00836ED0"/>
    <w:rsid w:val="0083760D"/>
    <w:rsid w:val="00863E3D"/>
    <w:rsid w:val="00892EFF"/>
    <w:rsid w:val="008B1055"/>
    <w:rsid w:val="008B5D2F"/>
    <w:rsid w:val="008E6FB7"/>
    <w:rsid w:val="00900D3C"/>
    <w:rsid w:val="009044BD"/>
    <w:rsid w:val="00915990"/>
    <w:rsid w:val="0091651F"/>
    <w:rsid w:val="00916803"/>
    <w:rsid w:val="0092301E"/>
    <w:rsid w:val="009710F9"/>
    <w:rsid w:val="00977226"/>
    <w:rsid w:val="00981F2B"/>
    <w:rsid w:val="00990D71"/>
    <w:rsid w:val="00994143"/>
    <w:rsid w:val="009A493C"/>
    <w:rsid w:val="009B239C"/>
    <w:rsid w:val="009B4205"/>
    <w:rsid w:val="009B69D4"/>
    <w:rsid w:val="009C446A"/>
    <w:rsid w:val="009C4DED"/>
    <w:rsid w:val="009C66C4"/>
    <w:rsid w:val="009D722D"/>
    <w:rsid w:val="009F4020"/>
    <w:rsid w:val="00A063A7"/>
    <w:rsid w:val="00A06A90"/>
    <w:rsid w:val="00A30AC3"/>
    <w:rsid w:val="00A7683C"/>
    <w:rsid w:val="00AC47AD"/>
    <w:rsid w:val="00AD5B14"/>
    <w:rsid w:val="00AF4237"/>
    <w:rsid w:val="00B06EFE"/>
    <w:rsid w:val="00B1198F"/>
    <w:rsid w:val="00B16E1E"/>
    <w:rsid w:val="00B3415F"/>
    <w:rsid w:val="00B41946"/>
    <w:rsid w:val="00B52423"/>
    <w:rsid w:val="00BC3338"/>
    <w:rsid w:val="00C05D55"/>
    <w:rsid w:val="00C1492C"/>
    <w:rsid w:val="00C3594B"/>
    <w:rsid w:val="00C40D17"/>
    <w:rsid w:val="00C43515"/>
    <w:rsid w:val="00C4534A"/>
    <w:rsid w:val="00C66FED"/>
    <w:rsid w:val="00C77E3F"/>
    <w:rsid w:val="00C800FC"/>
    <w:rsid w:val="00CA2F06"/>
    <w:rsid w:val="00CC071E"/>
    <w:rsid w:val="00CC50A6"/>
    <w:rsid w:val="00CC5693"/>
    <w:rsid w:val="00CE0120"/>
    <w:rsid w:val="00CE0CB3"/>
    <w:rsid w:val="00CF49B3"/>
    <w:rsid w:val="00D02C73"/>
    <w:rsid w:val="00D23021"/>
    <w:rsid w:val="00D45C6C"/>
    <w:rsid w:val="00D57409"/>
    <w:rsid w:val="00D641EC"/>
    <w:rsid w:val="00D91292"/>
    <w:rsid w:val="00D94695"/>
    <w:rsid w:val="00DA0737"/>
    <w:rsid w:val="00DB0634"/>
    <w:rsid w:val="00DC33E2"/>
    <w:rsid w:val="00DD0E32"/>
    <w:rsid w:val="00DE7C4A"/>
    <w:rsid w:val="00E11511"/>
    <w:rsid w:val="00E372CA"/>
    <w:rsid w:val="00E54D4F"/>
    <w:rsid w:val="00E72BC5"/>
    <w:rsid w:val="00E84284"/>
    <w:rsid w:val="00EA113B"/>
    <w:rsid w:val="00EC1476"/>
    <w:rsid w:val="00EC49FE"/>
    <w:rsid w:val="00EC6F97"/>
    <w:rsid w:val="00ED3A60"/>
    <w:rsid w:val="00ED7E60"/>
    <w:rsid w:val="00EE035B"/>
    <w:rsid w:val="00EE70EF"/>
    <w:rsid w:val="00F12F50"/>
    <w:rsid w:val="00F20AD8"/>
    <w:rsid w:val="00F504F1"/>
    <w:rsid w:val="00F61D7D"/>
    <w:rsid w:val="00F73E72"/>
    <w:rsid w:val="00F966A4"/>
    <w:rsid w:val="00FC0EAE"/>
    <w:rsid w:val="00FC4CC4"/>
    <w:rsid w:val="00FD16A4"/>
    <w:rsid w:val="00FD493C"/>
    <w:rsid w:val="00FD5229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756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Footer">
    <w:name w:val="footer"/>
    <w:basedOn w:val="Normal"/>
    <w:link w:val="Foot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376E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376E5"/>
    <w:rPr>
      <w:rFonts w:ascii="Times" w:hAnsi="Times"/>
      <w:sz w:val="24"/>
      <w:lang w:val="en-US"/>
    </w:rPr>
  </w:style>
  <w:style w:type="table" w:styleId="TableGrid">
    <w:name w:val="Table Grid"/>
    <w:basedOn w:val="TableNormal"/>
    <w:rsid w:val="00B1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rsid w:val="007F4D53"/>
    <w:rPr>
      <w:sz w:val="20"/>
    </w:rPr>
  </w:style>
  <w:style w:type="character" w:customStyle="1" w:styleId="EndnoteTextChar">
    <w:name w:val="Endnote Text Char"/>
    <w:link w:val="EndnoteText"/>
    <w:rsid w:val="007F4D53"/>
    <w:rPr>
      <w:rFonts w:ascii="Times" w:hAnsi="Times"/>
      <w:lang w:val="en-US"/>
    </w:rPr>
  </w:style>
  <w:style w:type="character" w:styleId="EndnoteReference">
    <w:name w:val="endnote reference"/>
    <w:rsid w:val="007F4D53"/>
    <w:rPr>
      <w:vertAlign w:val="superscript"/>
    </w:rPr>
  </w:style>
  <w:style w:type="paragraph" w:styleId="FootnoteText">
    <w:name w:val="footnote text"/>
    <w:basedOn w:val="Normal"/>
    <w:link w:val="FootnoteTextChar"/>
    <w:rsid w:val="007F4D53"/>
    <w:rPr>
      <w:sz w:val="20"/>
    </w:rPr>
  </w:style>
  <w:style w:type="character" w:customStyle="1" w:styleId="FootnoteTextChar">
    <w:name w:val="Footnote Text Char"/>
    <w:link w:val="FootnoteText"/>
    <w:rsid w:val="007F4D53"/>
    <w:rPr>
      <w:rFonts w:ascii="Times" w:hAnsi="Times"/>
      <w:lang w:val="en-US"/>
    </w:rPr>
  </w:style>
  <w:style w:type="character" w:styleId="FootnoteReference">
    <w:name w:val="footnote reference"/>
    <w:rsid w:val="007F4D53"/>
    <w:rPr>
      <w:vertAlign w:val="superscript"/>
    </w:rPr>
  </w:style>
  <w:style w:type="paragraph" w:styleId="BalloonText">
    <w:name w:val="Balloon Text"/>
    <w:basedOn w:val="Normal"/>
    <w:link w:val="BalloonTextChar"/>
    <w:rsid w:val="00FD493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93C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FD493C"/>
    <w:rPr>
      <w:color w:val="808080"/>
    </w:rPr>
  </w:style>
  <w:style w:type="paragraph" w:styleId="ListParagraph">
    <w:name w:val="List Paragraph"/>
    <w:basedOn w:val="Normal"/>
    <w:uiPriority w:val="34"/>
    <w:qFormat/>
    <w:rsid w:val="00FD493C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1A4D0E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2">
    <w:name w:val="Table Grid 2"/>
    <w:basedOn w:val="TableNormal"/>
    <w:rsid w:val="00091318"/>
    <w:pPr>
      <w:tabs>
        <w:tab w:val="left" w:pos="720"/>
      </w:tabs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2F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itle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Caption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HTMLPreformatted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Footer">
    <w:name w:val="footer"/>
    <w:basedOn w:val="Normal"/>
    <w:link w:val="Foot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3376E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rsid w:val="003376E5"/>
    <w:pPr>
      <w:tabs>
        <w:tab w:val="clear" w:pos="720"/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3376E5"/>
    <w:rPr>
      <w:rFonts w:ascii="Times" w:hAnsi="Times"/>
      <w:sz w:val="24"/>
      <w:lang w:val="en-US"/>
    </w:rPr>
  </w:style>
  <w:style w:type="table" w:styleId="TableGrid">
    <w:name w:val="Table Grid"/>
    <w:basedOn w:val="TableNormal"/>
    <w:rsid w:val="00B11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rsid w:val="007F4D53"/>
    <w:rPr>
      <w:sz w:val="20"/>
    </w:rPr>
  </w:style>
  <w:style w:type="character" w:customStyle="1" w:styleId="EndnoteTextChar">
    <w:name w:val="Endnote Text Char"/>
    <w:link w:val="EndnoteText"/>
    <w:rsid w:val="007F4D53"/>
    <w:rPr>
      <w:rFonts w:ascii="Times" w:hAnsi="Times"/>
      <w:lang w:val="en-US"/>
    </w:rPr>
  </w:style>
  <w:style w:type="character" w:styleId="EndnoteReference">
    <w:name w:val="endnote reference"/>
    <w:rsid w:val="007F4D53"/>
    <w:rPr>
      <w:vertAlign w:val="superscript"/>
    </w:rPr>
  </w:style>
  <w:style w:type="paragraph" w:styleId="FootnoteText">
    <w:name w:val="footnote text"/>
    <w:basedOn w:val="Normal"/>
    <w:link w:val="FootnoteTextChar"/>
    <w:rsid w:val="007F4D53"/>
    <w:rPr>
      <w:sz w:val="20"/>
    </w:rPr>
  </w:style>
  <w:style w:type="character" w:customStyle="1" w:styleId="FootnoteTextChar">
    <w:name w:val="Footnote Text Char"/>
    <w:link w:val="FootnoteText"/>
    <w:rsid w:val="007F4D53"/>
    <w:rPr>
      <w:rFonts w:ascii="Times" w:hAnsi="Times"/>
      <w:lang w:val="en-US"/>
    </w:rPr>
  </w:style>
  <w:style w:type="character" w:styleId="FootnoteReference">
    <w:name w:val="footnote reference"/>
    <w:rsid w:val="007F4D53"/>
    <w:rPr>
      <w:vertAlign w:val="superscript"/>
    </w:rPr>
  </w:style>
  <w:style w:type="paragraph" w:styleId="BalloonText">
    <w:name w:val="Balloon Text"/>
    <w:basedOn w:val="Normal"/>
    <w:link w:val="BalloonTextChar"/>
    <w:rsid w:val="00FD493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93C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FD493C"/>
    <w:rPr>
      <w:color w:val="808080"/>
    </w:rPr>
  </w:style>
  <w:style w:type="paragraph" w:styleId="ListParagraph">
    <w:name w:val="List Paragraph"/>
    <w:basedOn w:val="Normal"/>
    <w:uiPriority w:val="34"/>
    <w:qFormat/>
    <w:rsid w:val="00FD493C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1A4D0E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2">
    <w:name w:val="Table Grid 2"/>
    <w:basedOn w:val="TableNormal"/>
    <w:rsid w:val="00091318"/>
    <w:pPr>
      <w:tabs>
        <w:tab w:val="left" w:pos="720"/>
      </w:tabs>
      <w:spacing w:before="12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30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12F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035A9-BE1D-4399-AF1A-BB73F81A9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114</TotalTime>
  <Pages>1</Pages>
  <Words>2656</Words>
  <Characters>14343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/>
  <LinksUpToDate>false</LinksUpToDate>
  <CharactersWithSpaces>16966</CharactersWithSpaces>
  <SharedDoc>false</SharedDoc>
  <HLinks>
    <vt:vector size="6" baseType="variant">
      <vt:variant>
        <vt:i4>720975</vt:i4>
      </vt:variant>
      <vt:variant>
        <vt:i4>6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lastModifiedBy>felipe diniz</cp:lastModifiedBy>
  <cp:revision>7</cp:revision>
  <cp:lastPrinted>2021-04-12T16:12:00Z</cp:lastPrinted>
  <dcterms:created xsi:type="dcterms:W3CDTF">2021-04-10T21:15:00Z</dcterms:created>
  <dcterms:modified xsi:type="dcterms:W3CDTF">2021-04-12T16:18:00Z</dcterms:modified>
</cp:coreProperties>
</file>